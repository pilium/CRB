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90" w:rsidRPr="00755A4A" w:rsidRDefault="00C31B90" w:rsidP="00995B0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A4A">
        <w:rPr>
          <w:rFonts w:ascii="Times New Roman" w:hAnsi="Times New Roman" w:cs="Times New Roman"/>
          <w:b/>
          <w:bCs/>
          <w:sz w:val="32"/>
          <w:szCs w:val="32"/>
        </w:rPr>
        <w:t xml:space="preserve">График выезда врачебных бригад </w:t>
      </w:r>
    </w:p>
    <w:p w:rsidR="00C31B90" w:rsidRPr="00755A4A" w:rsidRDefault="00C31B90" w:rsidP="00995B0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A4A">
        <w:rPr>
          <w:rFonts w:ascii="Times New Roman" w:hAnsi="Times New Roman" w:cs="Times New Roman"/>
          <w:b/>
          <w:bCs/>
          <w:sz w:val="32"/>
          <w:szCs w:val="32"/>
        </w:rPr>
        <w:t>в МБУЗ «ЦРБ»  Волгодонского района</w:t>
      </w:r>
    </w:p>
    <w:p w:rsidR="00C31B90" w:rsidRPr="00755A4A" w:rsidRDefault="00C31B90" w:rsidP="00995B0A">
      <w:pPr>
        <w:pBdr>
          <w:bottom w:val="single" w:sz="6" w:space="3" w:color="CCCCCC"/>
        </w:pBdr>
        <w:shd w:val="clear" w:color="auto" w:fill="FFFFFF"/>
        <w:spacing w:after="150" w:line="420" w:lineRule="atLeast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755A4A">
        <w:rPr>
          <w:rFonts w:ascii="Times New Roman" w:hAnsi="Times New Roman" w:cs="Times New Roman"/>
          <w:b/>
          <w:bCs/>
          <w:sz w:val="32"/>
          <w:szCs w:val="32"/>
        </w:rPr>
        <w:t>на 201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755A4A">
        <w:rPr>
          <w:rFonts w:ascii="Times New Roman" w:hAnsi="Times New Roman" w:cs="Times New Roman"/>
          <w:b/>
          <w:bCs/>
          <w:sz w:val="32"/>
          <w:szCs w:val="32"/>
        </w:rPr>
        <w:t xml:space="preserve"> год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C31B90" w:rsidRDefault="00C31B90" w:rsidP="00995B0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9"/>
        <w:gridCol w:w="5269"/>
        <w:gridCol w:w="3685"/>
      </w:tblGrid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Наименование ЛПУ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Дата выезда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Сибирьковый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Донской 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Солнечный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13.02.2018г.</w:t>
            </w:r>
          </w:p>
        </w:tc>
      </w:tr>
      <w:tr w:rsidR="00C31B90" w:rsidRPr="009D5418">
        <w:trPr>
          <w:trHeight w:val="180"/>
        </w:trPr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Донской 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 п. Сибирьковый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Савельевский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п. Солнечный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п. Прогресс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Победа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Донской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Донской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Рябичев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Краснодонский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ст. Дубенцовская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ст. Большовская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 х. Рябичев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 п. Победа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Краснодонский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32.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ст. Большовская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07.06.2018г.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Сухая Балка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14.06.2018г.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35.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Победа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19.06.2018г.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36.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Морозов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21.06.2018г.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37.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Пирожок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26.06.2018г.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38.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Степной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03.07.2018г.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ст. Дубенцовская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05.07.2018г.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Сибирьковый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10.07.2018г.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41.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Савельевский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12.07.2018г.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42.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Саловский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17.07.2018г.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43.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Ясырев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19.07.2018г.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44.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Холодный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24.07.2018г.</w:t>
            </w:r>
          </w:p>
        </w:tc>
      </w:tr>
      <w:tr w:rsidR="00C31B90" w:rsidRPr="009D5418">
        <w:trPr>
          <w:trHeight w:val="215"/>
        </w:trPr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02.08.2018г.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09.08.2018г.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Мичуринский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16.08.2018г.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Донской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23.08.2018г.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Морозов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Пирожок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11.09.2018г.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Сухая Балка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18.09.2018г.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Рябичев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25.09.2018г.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Краснодонский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02.10.2018г.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09.10.2018г.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ст. Дубенцовская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16.10.2018г.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ст. Большовская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23.10.2018г.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Солнечный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08.11.2018г.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Морозов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13.11.2018г.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Степной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15.11.2018г.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Мичуринский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20.11.2018г.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Пирожок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22.11.2018г.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Савельевский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04.12.2018г.</w:t>
            </w:r>
          </w:p>
        </w:tc>
      </w:tr>
      <w:tr w:rsidR="00C31B90" w:rsidRPr="009D5418">
        <w:tc>
          <w:tcPr>
            <w:tcW w:w="95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269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п. Солнечный</w:t>
            </w:r>
          </w:p>
        </w:tc>
        <w:tc>
          <w:tcPr>
            <w:tcW w:w="3685" w:type="dxa"/>
            <w:shd w:val="clear" w:color="auto" w:fill="CCFFCC"/>
          </w:tcPr>
          <w:p w:rsidR="00C31B90" w:rsidRPr="009D5418" w:rsidRDefault="00C31B90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11.12.2018г.</w:t>
            </w:r>
          </w:p>
        </w:tc>
      </w:tr>
    </w:tbl>
    <w:p w:rsidR="00C31B90" w:rsidRDefault="00C31B90" w:rsidP="00995B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Pr="003A6DC6" w:rsidRDefault="00C31B90" w:rsidP="00995B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6DC6">
        <w:rPr>
          <w:rFonts w:ascii="Times New Roman" w:hAnsi="Times New Roman" w:cs="Times New Roman"/>
          <w:sz w:val="28"/>
          <w:szCs w:val="28"/>
        </w:rPr>
        <w:t xml:space="preserve">Главный врач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6DC6">
        <w:rPr>
          <w:rFonts w:ascii="Times New Roman" w:hAnsi="Times New Roman" w:cs="Times New Roman"/>
          <w:sz w:val="28"/>
          <w:szCs w:val="28"/>
        </w:rPr>
        <w:t xml:space="preserve"> С.Ю. Найденов</w:t>
      </w: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1B90" w:rsidRDefault="00C31B90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31B90" w:rsidSect="009D5418">
      <w:pgSz w:w="11906" w:h="16838"/>
      <w:pgMar w:top="426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B13AA"/>
    <w:multiLevelType w:val="hybridMultilevel"/>
    <w:tmpl w:val="AB36E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B6001"/>
    <w:multiLevelType w:val="hybridMultilevel"/>
    <w:tmpl w:val="1054E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96A4E"/>
    <w:multiLevelType w:val="hybridMultilevel"/>
    <w:tmpl w:val="AB36E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F9F"/>
    <w:rsid w:val="000002C0"/>
    <w:rsid w:val="00000832"/>
    <w:rsid w:val="00000A34"/>
    <w:rsid w:val="00000A8C"/>
    <w:rsid w:val="00000C13"/>
    <w:rsid w:val="0000183B"/>
    <w:rsid w:val="00001999"/>
    <w:rsid w:val="00001EB1"/>
    <w:rsid w:val="00004C15"/>
    <w:rsid w:val="000058A7"/>
    <w:rsid w:val="0000706C"/>
    <w:rsid w:val="000071DD"/>
    <w:rsid w:val="00011841"/>
    <w:rsid w:val="000119B2"/>
    <w:rsid w:val="00011D4D"/>
    <w:rsid w:val="000128C9"/>
    <w:rsid w:val="00013B41"/>
    <w:rsid w:val="00013CBE"/>
    <w:rsid w:val="00014D53"/>
    <w:rsid w:val="000151CB"/>
    <w:rsid w:val="0001534F"/>
    <w:rsid w:val="000157E4"/>
    <w:rsid w:val="00016261"/>
    <w:rsid w:val="00016348"/>
    <w:rsid w:val="000172A5"/>
    <w:rsid w:val="00017E09"/>
    <w:rsid w:val="000209AB"/>
    <w:rsid w:val="00020E5D"/>
    <w:rsid w:val="0002108D"/>
    <w:rsid w:val="000212C3"/>
    <w:rsid w:val="00023DEF"/>
    <w:rsid w:val="00024757"/>
    <w:rsid w:val="00024C3B"/>
    <w:rsid w:val="0002523E"/>
    <w:rsid w:val="000254C4"/>
    <w:rsid w:val="00025E5D"/>
    <w:rsid w:val="00027B48"/>
    <w:rsid w:val="000308CB"/>
    <w:rsid w:val="000308EB"/>
    <w:rsid w:val="00030FEB"/>
    <w:rsid w:val="0003126F"/>
    <w:rsid w:val="000318F7"/>
    <w:rsid w:val="00032154"/>
    <w:rsid w:val="000322FE"/>
    <w:rsid w:val="0003241B"/>
    <w:rsid w:val="00032680"/>
    <w:rsid w:val="00032A5F"/>
    <w:rsid w:val="0003354A"/>
    <w:rsid w:val="0003514A"/>
    <w:rsid w:val="000354CE"/>
    <w:rsid w:val="00036098"/>
    <w:rsid w:val="0003704E"/>
    <w:rsid w:val="00037875"/>
    <w:rsid w:val="000408FF"/>
    <w:rsid w:val="00040938"/>
    <w:rsid w:val="0004153A"/>
    <w:rsid w:val="00041F1C"/>
    <w:rsid w:val="00042000"/>
    <w:rsid w:val="000420B4"/>
    <w:rsid w:val="00042EDB"/>
    <w:rsid w:val="00045103"/>
    <w:rsid w:val="00045C06"/>
    <w:rsid w:val="00045C5A"/>
    <w:rsid w:val="000460ED"/>
    <w:rsid w:val="00046DFE"/>
    <w:rsid w:val="00046EF9"/>
    <w:rsid w:val="00047028"/>
    <w:rsid w:val="00047434"/>
    <w:rsid w:val="00050580"/>
    <w:rsid w:val="00050D6E"/>
    <w:rsid w:val="00051430"/>
    <w:rsid w:val="00052070"/>
    <w:rsid w:val="00052378"/>
    <w:rsid w:val="00052457"/>
    <w:rsid w:val="0005275D"/>
    <w:rsid w:val="0005349D"/>
    <w:rsid w:val="00053D6F"/>
    <w:rsid w:val="00054882"/>
    <w:rsid w:val="000552A7"/>
    <w:rsid w:val="000552E9"/>
    <w:rsid w:val="00055FA0"/>
    <w:rsid w:val="00057FCC"/>
    <w:rsid w:val="0006010C"/>
    <w:rsid w:val="000606FA"/>
    <w:rsid w:val="00060FE6"/>
    <w:rsid w:val="00061471"/>
    <w:rsid w:val="000617D1"/>
    <w:rsid w:val="00061883"/>
    <w:rsid w:val="000628B8"/>
    <w:rsid w:val="000633E7"/>
    <w:rsid w:val="0006410F"/>
    <w:rsid w:val="00065CB0"/>
    <w:rsid w:val="000671B5"/>
    <w:rsid w:val="000671D4"/>
    <w:rsid w:val="00070025"/>
    <w:rsid w:val="00070483"/>
    <w:rsid w:val="0007048B"/>
    <w:rsid w:val="00070E8A"/>
    <w:rsid w:val="000724D6"/>
    <w:rsid w:val="0007256E"/>
    <w:rsid w:val="000737C6"/>
    <w:rsid w:val="00073982"/>
    <w:rsid w:val="00073A87"/>
    <w:rsid w:val="00074546"/>
    <w:rsid w:val="00074AF7"/>
    <w:rsid w:val="00074EDA"/>
    <w:rsid w:val="000751D1"/>
    <w:rsid w:val="000761E1"/>
    <w:rsid w:val="00076CDA"/>
    <w:rsid w:val="00076E58"/>
    <w:rsid w:val="00077BF3"/>
    <w:rsid w:val="0008190B"/>
    <w:rsid w:val="0008199D"/>
    <w:rsid w:val="00081F76"/>
    <w:rsid w:val="0008208E"/>
    <w:rsid w:val="000828EC"/>
    <w:rsid w:val="00082C89"/>
    <w:rsid w:val="0008389E"/>
    <w:rsid w:val="000850C4"/>
    <w:rsid w:val="00085D3E"/>
    <w:rsid w:val="00086AF5"/>
    <w:rsid w:val="00086EF6"/>
    <w:rsid w:val="00086F2A"/>
    <w:rsid w:val="00087210"/>
    <w:rsid w:val="00090651"/>
    <w:rsid w:val="00091731"/>
    <w:rsid w:val="0009284B"/>
    <w:rsid w:val="00092BF3"/>
    <w:rsid w:val="00094C83"/>
    <w:rsid w:val="000952CD"/>
    <w:rsid w:val="000955D8"/>
    <w:rsid w:val="00095775"/>
    <w:rsid w:val="0009581F"/>
    <w:rsid w:val="000958BA"/>
    <w:rsid w:val="000964A4"/>
    <w:rsid w:val="000965F6"/>
    <w:rsid w:val="00097492"/>
    <w:rsid w:val="000976CD"/>
    <w:rsid w:val="000979B4"/>
    <w:rsid w:val="00097A4F"/>
    <w:rsid w:val="00097D2C"/>
    <w:rsid w:val="000A0A93"/>
    <w:rsid w:val="000A0DEE"/>
    <w:rsid w:val="000A1A20"/>
    <w:rsid w:val="000A29B6"/>
    <w:rsid w:val="000A2C68"/>
    <w:rsid w:val="000A3806"/>
    <w:rsid w:val="000A3F38"/>
    <w:rsid w:val="000A455D"/>
    <w:rsid w:val="000A5AF6"/>
    <w:rsid w:val="000A6185"/>
    <w:rsid w:val="000A68E2"/>
    <w:rsid w:val="000A784C"/>
    <w:rsid w:val="000A7CDC"/>
    <w:rsid w:val="000B0056"/>
    <w:rsid w:val="000B19A8"/>
    <w:rsid w:val="000B2831"/>
    <w:rsid w:val="000B2AAB"/>
    <w:rsid w:val="000B387F"/>
    <w:rsid w:val="000B423F"/>
    <w:rsid w:val="000B533D"/>
    <w:rsid w:val="000B588F"/>
    <w:rsid w:val="000B5DFB"/>
    <w:rsid w:val="000B5F79"/>
    <w:rsid w:val="000B6190"/>
    <w:rsid w:val="000B67BD"/>
    <w:rsid w:val="000B6DA0"/>
    <w:rsid w:val="000B7032"/>
    <w:rsid w:val="000B7297"/>
    <w:rsid w:val="000B74D4"/>
    <w:rsid w:val="000B76FB"/>
    <w:rsid w:val="000B77D1"/>
    <w:rsid w:val="000B7FCC"/>
    <w:rsid w:val="000C02DA"/>
    <w:rsid w:val="000C07E2"/>
    <w:rsid w:val="000C0E64"/>
    <w:rsid w:val="000C12BD"/>
    <w:rsid w:val="000C1FF1"/>
    <w:rsid w:val="000C2536"/>
    <w:rsid w:val="000C29A5"/>
    <w:rsid w:val="000C333E"/>
    <w:rsid w:val="000C4A59"/>
    <w:rsid w:val="000C4E9B"/>
    <w:rsid w:val="000C509C"/>
    <w:rsid w:val="000C56A7"/>
    <w:rsid w:val="000C5795"/>
    <w:rsid w:val="000C67AB"/>
    <w:rsid w:val="000D1077"/>
    <w:rsid w:val="000D1769"/>
    <w:rsid w:val="000D1E11"/>
    <w:rsid w:val="000D20FF"/>
    <w:rsid w:val="000D24C8"/>
    <w:rsid w:val="000D309E"/>
    <w:rsid w:val="000D33B2"/>
    <w:rsid w:val="000D3A54"/>
    <w:rsid w:val="000D3F4C"/>
    <w:rsid w:val="000D4413"/>
    <w:rsid w:val="000D4B89"/>
    <w:rsid w:val="000D538C"/>
    <w:rsid w:val="000D5443"/>
    <w:rsid w:val="000D5E9D"/>
    <w:rsid w:val="000D6D56"/>
    <w:rsid w:val="000D6EEE"/>
    <w:rsid w:val="000D7546"/>
    <w:rsid w:val="000D77BE"/>
    <w:rsid w:val="000D7CD1"/>
    <w:rsid w:val="000E0607"/>
    <w:rsid w:val="000E1CBD"/>
    <w:rsid w:val="000E2B55"/>
    <w:rsid w:val="000E2C08"/>
    <w:rsid w:val="000E2E6A"/>
    <w:rsid w:val="000E483D"/>
    <w:rsid w:val="000E4C68"/>
    <w:rsid w:val="000E5340"/>
    <w:rsid w:val="000E543B"/>
    <w:rsid w:val="000E5596"/>
    <w:rsid w:val="000E6916"/>
    <w:rsid w:val="000E7075"/>
    <w:rsid w:val="000E70B1"/>
    <w:rsid w:val="000E71FD"/>
    <w:rsid w:val="000E7CED"/>
    <w:rsid w:val="000F038B"/>
    <w:rsid w:val="000F0B7F"/>
    <w:rsid w:val="000F121F"/>
    <w:rsid w:val="000F159C"/>
    <w:rsid w:val="000F15A4"/>
    <w:rsid w:val="000F21C2"/>
    <w:rsid w:val="000F25C3"/>
    <w:rsid w:val="000F26EB"/>
    <w:rsid w:val="000F4685"/>
    <w:rsid w:val="000F564B"/>
    <w:rsid w:val="000F58A4"/>
    <w:rsid w:val="000F5D05"/>
    <w:rsid w:val="000F6C9A"/>
    <w:rsid w:val="00100420"/>
    <w:rsid w:val="00100852"/>
    <w:rsid w:val="00100C4F"/>
    <w:rsid w:val="00101682"/>
    <w:rsid w:val="00103FA3"/>
    <w:rsid w:val="00104D96"/>
    <w:rsid w:val="00105852"/>
    <w:rsid w:val="00106990"/>
    <w:rsid w:val="001077A7"/>
    <w:rsid w:val="00107D93"/>
    <w:rsid w:val="00110725"/>
    <w:rsid w:val="00110823"/>
    <w:rsid w:val="00110ADE"/>
    <w:rsid w:val="001117F6"/>
    <w:rsid w:val="00111D1B"/>
    <w:rsid w:val="0011207C"/>
    <w:rsid w:val="001123E8"/>
    <w:rsid w:val="00112936"/>
    <w:rsid w:val="00112AEB"/>
    <w:rsid w:val="001138BE"/>
    <w:rsid w:val="001141D9"/>
    <w:rsid w:val="00114316"/>
    <w:rsid w:val="001148C2"/>
    <w:rsid w:val="00114F9F"/>
    <w:rsid w:val="0011639E"/>
    <w:rsid w:val="001165A5"/>
    <w:rsid w:val="00116884"/>
    <w:rsid w:val="00116B24"/>
    <w:rsid w:val="00116CB3"/>
    <w:rsid w:val="00117406"/>
    <w:rsid w:val="00120DEB"/>
    <w:rsid w:val="001216CB"/>
    <w:rsid w:val="001217DB"/>
    <w:rsid w:val="00121B5D"/>
    <w:rsid w:val="00121DD1"/>
    <w:rsid w:val="001220F4"/>
    <w:rsid w:val="001231D7"/>
    <w:rsid w:val="001236D7"/>
    <w:rsid w:val="00123B26"/>
    <w:rsid w:val="001240A2"/>
    <w:rsid w:val="00124546"/>
    <w:rsid w:val="001251AC"/>
    <w:rsid w:val="0012535F"/>
    <w:rsid w:val="001259AD"/>
    <w:rsid w:val="00125B94"/>
    <w:rsid w:val="001261CE"/>
    <w:rsid w:val="00126BC5"/>
    <w:rsid w:val="00130B93"/>
    <w:rsid w:val="00130BB2"/>
    <w:rsid w:val="00131C1B"/>
    <w:rsid w:val="00131C42"/>
    <w:rsid w:val="00132624"/>
    <w:rsid w:val="00132F83"/>
    <w:rsid w:val="0013335D"/>
    <w:rsid w:val="00134143"/>
    <w:rsid w:val="0013461E"/>
    <w:rsid w:val="00134840"/>
    <w:rsid w:val="00134CFD"/>
    <w:rsid w:val="0013530E"/>
    <w:rsid w:val="00135906"/>
    <w:rsid w:val="00135F34"/>
    <w:rsid w:val="00136461"/>
    <w:rsid w:val="00136707"/>
    <w:rsid w:val="00136B5E"/>
    <w:rsid w:val="00136D96"/>
    <w:rsid w:val="00136EDD"/>
    <w:rsid w:val="00136FEA"/>
    <w:rsid w:val="0013738C"/>
    <w:rsid w:val="0014078F"/>
    <w:rsid w:val="00141417"/>
    <w:rsid w:val="00141AB7"/>
    <w:rsid w:val="00141E7A"/>
    <w:rsid w:val="00141F77"/>
    <w:rsid w:val="001421FB"/>
    <w:rsid w:val="00142353"/>
    <w:rsid w:val="00142473"/>
    <w:rsid w:val="0014252B"/>
    <w:rsid w:val="00142720"/>
    <w:rsid w:val="001428BD"/>
    <w:rsid w:val="00142C39"/>
    <w:rsid w:val="0014304A"/>
    <w:rsid w:val="00143E69"/>
    <w:rsid w:val="0014447F"/>
    <w:rsid w:val="00144CBE"/>
    <w:rsid w:val="00145135"/>
    <w:rsid w:val="0014523D"/>
    <w:rsid w:val="001456F6"/>
    <w:rsid w:val="00146012"/>
    <w:rsid w:val="00146EBC"/>
    <w:rsid w:val="0014740A"/>
    <w:rsid w:val="00147432"/>
    <w:rsid w:val="001474F6"/>
    <w:rsid w:val="00147751"/>
    <w:rsid w:val="00147763"/>
    <w:rsid w:val="00147E30"/>
    <w:rsid w:val="001504F7"/>
    <w:rsid w:val="00151298"/>
    <w:rsid w:val="00151ABF"/>
    <w:rsid w:val="0015215F"/>
    <w:rsid w:val="00152AD9"/>
    <w:rsid w:val="001534D2"/>
    <w:rsid w:val="00153581"/>
    <w:rsid w:val="00153C5A"/>
    <w:rsid w:val="00154E77"/>
    <w:rsid w:val="00154EF8"/>
    <w:rsid w:val="001551EC"/>
    <w:rsid w:val="0015655A"/>
    <w:rsid w:val="001573C8"/>
    <w:rsid w:val="001576ED"/>
    <w:rsid w:val="001577F3"/>
    <w:rsid w:val="00157A25"/>
    <w:rsid w:val="0016084C"/>
    <w:rsid w:val="00161149"/>
    <w:rsid w:val="001611CD"/>
    <w:rsid w:val="001613F4"/>
    <w:rsid w:val="00162038"/>
    <w:rsid w:val="00162047"/>
    <w:rsid w:val="00162112"/>
    <w:rsid w:val="001627FF"/>
    <w:rsid w:val="00162EE6"/>
    <w:rsid w:val="00163985"/>
    <w:rsid w:val="00163CF9"/>
    <w:rsid w:val="00164029"/>
    <w:rsid w:val="001640DA"/>
    <w:rsid w:val="001644BF"/>
    <w:rsid w:val="00164AEB"/>
    <w:rsid w:val="0016508C"/>
    <w:rsid w:val="00165638"/>
    <w:rsid w:val="00165718"/>
    <w:rsid w:val="001658E1"/>
    <w:rsid w:val="001658EA"/>
    <w:rsid w:val="00165C1E"/>
    <w:rsid w:val="00165C48"/>
    <w:rsid w:val="0016662E"/>
    <w:rsid w:val="00166828"/>
    <w:rsid w:val="001676DE"/>
    <w:rsid w:val="00167CA1"/>
    <w:rsid w:val="0017294D"/>
    <w:rsid w:val="00172FB1"/>
    <w:rsid w:val="0017395C"/>
    <w:rsid w:val="00173B84"/>
    <w:rsid w:val="00173F2E"/>
    <w:rsid w:val="00174002"/>
    <w:rsid w:val="0017417B"/>
    <w:rsid w:val="00174359"/>
    <w:rsid w:val="00174C2D"/>
    <w:rsid w:val="001757E2"/>
    <w:rsid w:val="001772CA"/>
    <w:rsid w:val="001810E2"/>
    <w:rsid w:val="00181266"/>
    <w:rsid w:val="00181C49"/>
    <w:rsid w:val="00182C9A"/>
    <w:rsid w:val="00183CE5"/>
    <w:rsid w:val="00184A2F"/>
    <w:rsid w:val="001852B7"/>
    <w:rsid w:val="00185C72"/>
    <w:rsid w:val="0018625D"/>
    <w:rsid w:val="00186F23"/>
    <w:rsid w:val="00187A19"/>
    <w:rsid w:val="00187B75"/>
    <w:rsid w:val="0019083A"/>
    <w:rsid w:val="0019196A"/>
    <w:rsid w:val="00193C55"/>
    <w:rsid w:val="00193E35"/>
    <w:rsid w:val="00193E61"/>
    <w:rsid w:val="001942B6"/>
    <w:rsid w:val="00194E46"/>
    <w:rsid w:val="00195392"/>
    <w:rsid w:val="001955B7"/>
    <w:rsid w:val="00195635"/>
    <w:rsid w:val="00195C58"/>
    <w:rsid w:val="001966D2"/>
    <w:rsid w:val="00196FDB"/>
    <w:rsid w:val="0019783C"/>
    <w:rsid w:val="0019798D"/>
    <w:rsid w:val="001A1724"/>
    <w:rsid w:val="001A19BD"/>
    <w:rsid w:val="001A1FE4"/>
    <w:rsid w:val="001A22D5"/>
    <w:rsid w:val="001A2664"/>
    <w:rsid w:val="001A2719"/>
    <w:rsid w:val="001A2F21"/>
    <w:rsid w:val="001A33D3"/>
    <w:rsid w:val="001A34EB"/>
    <w:rsid w:val="001A3632"/>
    <w:rsid w:val="001A3B03"/>
    <w:rsid w:val="001A4406"/>
    <w:rsid w:val="001A4461"/>
    <w:rsid w:val="001A48FD"/>
    <w:rsid w:val="001A4993"/>
    <w:rsid w:val="001A56B8"/>
    <w:rsid w:val="001A56CD"/>
    <w:rsid w:val="001A5AD4"/>
    <w:rsid w:val="001A6334"/>
    <w:rsid w:val="001A6CA7"/>
    <w:rsid w:val="001A7687"/>
    <w:rsid w:val="001A78AC"/>
    <w:rsid w:val="001A7E9E"/>
    <w:rsid w:val="001B054C"/>
    <w:rsid w:val="001B1F23"/>
    <w:rsid w:val="001B2818"/>
    <w:rsid w:val="001B3149"/>
    <w:rsid w:val="001B32B9"/>
    <w:rsid w:val="001B3754"/>
    <w:rsid w:val="001B41DB"/>
    <w:rsid w:val="001B51D1"/>
    <w:rsid w:val="001B58D9"/>
    <w:rsid w:val="001B5D30"/>
    <w:rsid w:val="001B6791"/>
    <w:rsid w:val="001B69BE"/>
    <w:rsid w:val="001B735D"/>
    <w:rsid w:val="001B7947"/>
    <w:rsid w:val="001B7CF7"/>
    <w:rsid w:val="001C0091"/>
    <w:rsid w:val="001C07D1"/>
    <w:rsid w:val="001C0CA3"/>
    <w:rsid w:val="001C0CF1"/>
    <w:rsid w:val="001C1128"/>
    <w:rsid w:val="001C13B0"/>
    <w:rsid w:val="001C1B2C"/>
    <w:rsid w:val="001C1F6C"/>
    <w:rsid w:val="001C2426"/>
    <w:rsid w:val="001C2C96"/>
    <w:rsid w:val="001C3038"/>
    <w:rsid w:val="001C3258"/>
    <w:rsid w:val="001C4AF6"/>
    <w:rsid w:val="001C551F"/>
    <w:rsid w:val="001C5594"/>
    <w:rsid w:val="001C69A7"/>
    <w:rsid w:val="001C6A72"/>
    <w:rsid w:val="001C6BBF"/>
    <w:rsid w:val="001C738D"/>
    <w:rsid w:val="001D04F1"/>
    <w:rsid w:val="001D160C"/>
    <w:rsid w:val="001D18E2"/>
    <w:rsid w:val="001D20F6"/>
    <w:rsid w:val="001D3030"/>
    <w:rsid w:val="001D364C"/>
    <w:rsid w:val="001D3F66"/>
    <w:rsid w:val="001D4043"/>
    <w:rsid w:val="001D406B"/>
    <w:rsid w:val="001D406F"/>
    <w:rsid w:val="001D42D8"/>
    <w:rsid w:val="001D551B"/>
    <w:rsid w:val="001D5BDB"/>
    <w:rsid w:val="001D5E84"/>
    <w:rsid w:val="001D7AB3"/>
    <w:rsid w:val="001D7B53"/>
    <w:rsid w:val="001D7D18"/>
    <w:rsid w:val="001E08F3"/>
    <w:rsid w:val="001E0A89"/>
    <w:rsid w:val="001E0C6F"/>
    <w:rsid w:val="001E1674"/>
    <w:rsid w:val="001E1EAF"/>
    <w:rsid w:val="001E2160"/>
    <w:rsid w:val="001E2A93"/>
    <w:rsid w:val="001E2B3E"/>
    <w:rsid w:val="001E3165"/>
    <w:rsid w:val="001E33CD"/>
    <w:rsid w:val="001E37A7"/>
    <w:rsid w:val="001E47DF"/>
    <w:rsid w:val="001E4AFF"/>
    <w:rsid w:val="001E58E9"/>
    <w:rsid w:val="001E5C8B"/>
    <w:rsid w:val="001E65B8"/>
    <w:rsid w:val="001E7193"/>
    <w:rsid w:val="001F01A2"/>
    <w:rsid w:val="001F01E1"/>
    <w:rsid w:val="001F1F2F"/>
    <w:rsid w:val="001F2114"/>
    <w:rsid w:val="001F24C5"/>
    <w:rsid w:val="001F261D"/>
    <w:rsid w:val="001F372A"/>
    <w:rsid w:val="001F3817"/>
    <w:rsid w:val="001F3A57"/>
    <w:rsid w:val="001F3C38"/>
    <w:rsid w:val="001F431D"/>
    <w:rsid w:val="001F469C"/>
    <w:rsid w:val="001F4A2A"/>
    <w:rsid w:val="001F68F4"/>
    <w:rsid w:val="001F7EFC"/>
    <w:rsid w:val="002001FE"/>
    <w:rsid w:val="00200708"/>
    <w:rsid w:val="0020080A"/>
    <w:rsid w:val="00201D8B"/>
    <w:rsid w:val="002026AD"/>
    <w:rsid w:val="00202EB5"/>
    <w:rsid w:val="0020353D"/>
    <w:rsid w:val="00203788"/>
    <w:rsid w:val="00203C08"/>
    <w:rsid w:val="002044E4"/>
    <w:rsid w:val="002052CF"/>
    <w:rsid w:val="002062B4"/>
    <w:rsid w:val="00206A62"/>
    <w:rsid w:val="00206D77"/>
    <w:rsid w:val="00206E3D"/>
    <w:rsid w:val="00207066"/>
    <w:rsid w:val="00207252"/>
    <w:rsid w:val="00207452"/>
    <w:rsid w:val="00207681"/>
    <w:rsid w:val="002076DB"/>
    <w:rsid w:val="002078CA"/>
    <w:rsid w:val="00207B3B"/>
    <w:rsid w:val="0021163C"/>
    <w:rsid w:val="00211B1E"/>
    <w:rsid w:val="00211D79"/>
    <w:rsid w:val="00212256"/>
    <w:rsid w:val="00212796"/>
    <w:rsid w:val="00212A39"/>
    <w:rsid w:val="00213171"/>
    <w:rsid w:val="00213341"/>
    <w:rsid w:val="002134D7"/>
    <w:rsid w:val="0021397E"/>
    <w:rsid w:val="00213C62"/>
    <w:rsid w:val="00214312"/>
    <w:rsid w:val="002148AB"/>
    <w:rsid w:val="0021519C"/>
    <w:rsid w:val="002157E0"/>
    <w:rsid w:val="00216161"/>
    <w:rsid w:val="002168A8"/>
    <w:rsid w:val="002179F3"/>
    <w:rsid w:val="00217A79"/>
    <w:rsid w:val="00220042"/>
    <w:rsid w:val="00220DCD"/>
    <w:rsid w:val="002214C3"/>
    <w:rsid w:val="0022249E"/>
    <w:rsid w:val="00222B93"/>
    <w:rsid w:val="00223429"/>
    <w:rsid w:val="00224DA5"/>
    <w:rsid w:val="00226056"/>
    <w:rsid w:val="00227C0F"/>
    <w:rsid w:val="00230010"/>
    <w:rsid w:val="00230112"/>
    <w:rsid w:val="002306AF"/>
    <w:rsid w:val="002316F4"/>
    <w:rsid w:val="00231C87"/>
    <w:rsid w:val="002320F6"/>
    <w:rsid w:val="00232C2F"/>
    <w:rsid w:val="002336F6"/>
    <w:rsid w:val="00233F16"/>
    <w:rsid w:val="00234726"/>
    <w:rsid w:val="00234B0C"/>
    <w:rsid w:val="00234F0D"/>
    <w:rsid w:val="002352AD"/>
    <w:rsid w:val="002353C9"/>
    <w:rsid w:val="00235448"/>
    <w:rsid w:val="00235477"/>
    <w:rsid w:val="00235CA1"/>
    <w:rsid w:val="0023638C"/>
    <w:rsid w:val="0023643D"/>
    <w:rsid w:val="00236CA9"/>
    <w:rsid w:val="0023716F"/>
    <w:rsid w:val="002371DA"/>
    <w:rsid w:val="002373C9"/>
    <w:rsid w:val="00237492"/>
    <w:rsid w:val="0023755D"/>
    <w:rsid w:val="002376E2"/>
    <w:rsid w:val="00237ACD"/>
    <w:rsid w:val="002407C1"/>
    <w:rsid w:val="00240839"/>
    <w:rsid w:val="00240DED"/>
    <w:rsid w:val="0024196C"/>
    <w:rsid w:val="0024204E"/>
    <w:rsid w:val="002426C4"/>
    <w:rsid w:val="002431E7"/>
    <w:rsid w:val="002431F2"/>
    <w:rsid w:val="00243420"/>
    <w:rsid w:val="002437C6"/>
    <w:rsid w:val="00243E72"/>
    <w:rsid w:val="00243FDE"/>
    <w:rsid w:val="0024549B"/>
    <w:rsid w:val="002454AB"/>
    <w:rsid w:val="00245A23"/>
    <w:rsid w:val="00245BE1"/>
    <w:rsid w:val="002468D4"/>
    <w:rsid w:val="00250110"/>
    <w:rsid w:val="002501A0"/>
    <w:rsid w:val="00250C64"/>
    <w:rsid w:val="00251E6C"/>
    <w:rsid w:val="00252B8E"/>
    <w:rsid w:val="0025306D"/>
    <w:rsid w:val="0025347B"/>
    <w:rsid w:val="00253901"/>
    <w:rsid w:val="00253E4E"/>
    <w:rsid w:val="002545FF"/>
    <w:rsid w:val="0025494A"/>
    <w:rsid w:val="00254ABF"/>
    <w:rsid w:val="00254C9A"/>
    <w:rsid w:val="00254E30"/>
    <w:rsid w:val="00255A45"/>
    <w:rsid w:val="002570C0"/>
    <w:rsid w:val="002579D4"/>
    <w:rsid w:val="00260209"/>
    <w:rsid w:val="00260AAF"/>
    <w:rsid w:val="00261126"/>
    <w:rsid w:val="00261753"/>
    <w:rsid w:val="00261F97"/>
    <w:rsid w:val="00262846"/>
    <w:rsid w:val="00262A8F"/>
    <w:rsid w:val="00262B54"/>
    <w:rsid w:val="002636BA"/>
    <w:rsid w:val="002639DE"/>
    <w:rsid w:val="00263E2F"/>
    <w:rsid w:val="002648B8"/>
    <w:rsid w:val="00265F56"/>
    <w:rsid w:val="002662F8"/>
    <w:rsid w:val="00266573"/>
    <w:rsid w:val="00267387"/>
    <w:rsid w:val="00267531"/>
    <w:rsid w:val="002675EA"/>
    <w:rsid w:val="00267CB3"/>
    <w:rsid w:val="00267EF8"/>
    <w:rsid w:val="002703F3"/>
    <w:rsid w:val="00270B22"/>
    <w:rsid w:val="00270F9A"/>
    <w:rsid w:val="00271A39"/>
    <w:rsid w:val="00271D2C"/>
    <w:rsid w:val="002724A6"/>
    <w:rsid w:val="002728ED"/>
    <w:rsid w:val="00275154"/>
    <w:rsid w:val="002751F3"/>
    <w:rsid w:val="002752FC"/>
    <w:rsid w:val="002753EA"/>
    <w:rsid w:val="00275624"/>
    <w:rsid w:val="002756B2"/>
    <w:rsid w:val="00275957"/>
    <w:rsid w:val="00276192"/>
    <w:rsid w:val="00276407"/>
    <w:rsid w:val="00276AE5"/>
    <w:rsid w:val="00276F66"/>
    <w:rsid w:val="00277C26"/>
    <w:rsid w:val="0028059B"/>
    <w:rsid w:val="0028068B"/>
    <w:rsid w:val="00280EBB"/>
    <w:rsid w:val="00281DA4"/>
    <w:rsid w:val="002824CE"/>
    <w:rsid w:val="002824F7"/>
    <w:rsid w:val="0028283C"/>
    <w:rsid w:val="00282BA6"/>
    <w:rsid w:val="00282C1A"/>
    <w:rsid w:val="00283708"/>
    <w:rsid w:val="00283932"/>
    <w:rsid w:val="00283D73"/>
    <w:rsid w:val="00285724"/>
    <w:rsid w:val="00285ABD"/>
    <w:rsid w:val="00285DB9"/>
    <w:rsid w:val="00286590"/>
    <w:rsid w:val="0028666C"/>
    <w:rsid w:val="002871B1"/>
    <w:rsid w:val="00287706"/>
    <w:rsid w:val="00287798"/>
    <w:rsid w:val="002907B8"/>
    <w:rsid w:val="00291427"/>
    <w:rsid w:val="00291870"/>
    <w:rsid w:val="00291E6F"/>
    <w:rsid w:val="002929C0"/>
    <w:rsid w:val="00292BAD"/>
    <w:rsid w:val="00292CB7"/>
    <w:rsid w:val="0029307A"/>
    <w:rsid w:val="00293157"/>
    <w:rsid w:val="00293849"/>
    <w:rsid w:val="00295819"/>
    <w:rsid w:val="00295AFC"/>
    <w:rsid w:val="00296132"/>
    <w:rsid w:val="0029621F"/>
    <w:rsid w:val="00296668"/>
    <w:rsid w:val="00296697"/>
    <w:rsid w:val="002971F8"/>
    <w:rsid w:val="00297554"/>
    <w:rsid w:val="00297F1E"/>
    <w:rsid w:val="002A087B"/>
    <w:rsid w:val="002A0D9A"/>
    <w:rsid w:val="002A0E69"/>
    <w:rsid w:val="002A2BE0"/>
    <w:rsid w:val="002A329D"/>
    <w:rsid w:val="002A3741"/>
    <w:rsid w:val="002A38D7"/>
    <w:rsid w:val="002A3966"/>
    <w:rsid w:val="002A558D"/>
    <w:rsid w:val="002A5FF2"/>
    <w:rsid w:val="002A64BF"/>
    <w:rsid w:val="002A7C8B"/>
    <w:rsid w:val="002A7DCB"/>
    <w:rsid w:val="002B028D"/>
    <w:rsid w:val="002B0BE2"/>
    <w:rsid w:val="002B0EC0"/>
    <w:rsid w:val="002B136A"/>
    <w:rsid w:val="002B166A"/>
    <w:rsid w:val="002B1FF7"/>
    <w:rsid w:val="002B2196"/>
    <w:rsid w:val="002B2750"/>
    <w:rsid w:val="002B2768"/>
    <w:rsid w:val="002B36C4"/>
    <w:rsid w:val="002B3CA0"/>
    <w:rsid w:val="002B453A"/>
    <w:rsid w:val="002B4A4F"/>
    <w:rsid w:val="002B5FDB"/>
    <w:rsid w:val="002B60F2"/>
    <w:rsid w:val="002B6E26"/>
    <w:rsid w:val="002B7275"/>
    <w:rsid w:val="002B7390"/>
    <w:rsid w:val="002C09C1"/>
    <w:rsid w:val="002C09F4"/>
    <w:rsid w:val="002C0BFF"/>
    <w:rsid w:val="002C11C6"/>
    <w:rsid w:val="002C12AA"/>
    <w:rsid w:val="002C13DA"/>
    <w:rsid w:val="002C184B"/>
    <w:rsid w:val="002C210F"/>
    <w:rsid w:val="002C2162"/>
    <w:rsid w:val="002C278E"/>
    <w:rsid w:val="002C37D0"/>
    <w:rsid w:val="002C3982"/>
    <w:rsid w:val="002C4806"/>
    <w:rsid w:val="002C54C7"/>
    <w:rsid w:val="002C7168"/>
    <w:rsid w:val="002C7B57"/>
    <w:rsid w:val="002D066E"/>
    <w:rsid w:val="002D0C2B"/>
    <w:rsid w:val="002D23A2"/>
    <w:rsid w:val="002D2605"/>
    <w:rsid w:val="002D2E67"/>
    <w:rsid w:val="002D2F8A"/>
    <w:rsid w:val="002D311E"/>
    <w:rsid w:val="002D3266"/>
    <w:rsid w:val="002D4B98"/>
    <w:rsid w:val="002D4D17"/>
    <w:rsid w:val="002D4DA2"/>
    <w:rsid w:val="002D55B8"/>
    <w:rsid w:val="002D636C"/>
    <w:rsid w:val="002D6507"/>
    <w:rsid w:val="002D6569"/>
    <w:rsid w:val="002D710F"/>
    <w:rsid w:val="002D7315"/>
    <w:rsid w:val="002D75AF"/>
    <w:rsid w:val="002D7630"/>
    <w:rsid w:val="002D7FED"/>
    <w:rsid w:val="002E0034"/>
    <w:rsid w:val="002E0333"/>
    <w:rsid w:val="002E0F1C"/>
    <w:rsid w:val="002E1306"/>
    <w:rsid w:val="002E18EE"/>
    <w:rsid w:val="002E2598"/>
    <w:rsid w:val="002E2BA7"/>
    <w:rsid w:val="002E305C"/>
    <w:rsid w:val="002E31D3"/>
    <w:rsid w:val="002E33A6"/>
    <w:rsid w:val="002E3C54"/>
    <w:rsid w:val="002E3C86"/>
    <w:rsid w:val="002E4675"/>
    <w:rsid w:val="002E4FBB"/>
    <w:rsid w:val="002E51C3"/>
    <w:rsid w:val="002E548C"/>
    <w:rsid w:val="002E5C65"/>
    <w:rsid w:val="002E5C7A"/>
    <w:rsid w:val="002E787C"/>
    <w:rsid w:val="002F00D2"/>
    <w:rsid w:val="002F194F"/>
    <w:rsid w:val="002F1BD9"/>
    <w:rsid w:val="002F1E56"/>
    <w:rsid w:val="002F2B0F"/>
    <w:rsid w:val="002F2F02"/>
    <w:rsid w:val="002F3A24"/>
    <w:rsid w:val="002F3AB3"/>
    <w:rsid w:val="002F3C2F"/>
    <w:rsid w:val="002F477C"/>
    <w:rsid w:val="002F48DF"/>
    <w:rsid w:val="002F491E"/>
    <w:rsid w:val="002F4924"/>
    <w:rsid w:val="002F49D7"/>
    <w:rsid w:val="002F4F6D"/>
    <w:rsid w:val="002F5207"/>
    <w:rsid w:val="002F5249"/>
    <w:rsid w:val="002F594A"/>
    <w:rsid w:val="002F677A"/>
    <w:rsid w:val="002F7DDA"/>
    <w:rsid w:val="003012FA"/>
    <w:rsid w:val="0030198F"/>
    <w:rsid w:val="003023A5"/>
    <w:rsid w:val="0030304C"/>
    <w:rsid w:val="00303140"/>
    <w:rsid w:val="00303326"/>
    <w:rsid w:val="00303718"/>
    <w:rsid w:val="00304061"/>
    <w:rsid w:val="00304D50"/>
    <w:rsid w:val="00304FD6"/>
    <w:rsid w:val="00304FFF"/>
    <w:rsid w:val="00305449"/>
    <w:rsid w:val="00305A6D"/>
    <w:rsid w:val="00305F3E"/>
    <w:rsid w:val="00306A34"/>
    <w:rsid w:val="00307399"/>
    <w:rsid w:val="00307A06"/>
    <w:rsid w:val="00310EBB"/>
    <w:rsid w:val="00310FE2"/>
    <w:rsid w:val="0031137C"/>
    <w:rsid w:val="00311A94"/>
    <w:rsid w:val="00311CA9"/>
    <w:rsid w:val="00312218"/>
    <w:rsid w:val="00312327"/>
    <w:rsid w:val="0031306E"/>
    <w:rsid w:val="00314A1D"/>
    <w:rsid w:val="00314A20"/>
    <w:rsid w:val="00314C37"/>
    <w:rsid w:val="003158EF"/>
    <w:rsid w:val="003165AF"/>
    <w:rsid w:val="003165B1"/>
    <w:rsid w:val="0031664D"/>
    <w:rsid w:val="00316B00"/>
    <w:rsid w:val="00317696"/>
    <w:rsid w:val="00320146"/>
    <w:rsid w:val="00320EE9"/>
    <w:rsid w:val="00321DBA"/>
    <w:rsid w:val="003221F5"/>
    <w:rsid w:val="0032344E"/>
    <w:rsid w:val="00326846"/>
    <w:rsid w:val="003270D0"/>
    <w:rsid w:val="003276C7"/>
    <w:rsid w:val="00327E20"/>
    <w:rsid w:val="00330C82"/>
    <w:rsid w:val="00330E7A"/>
    <w:rsid w:val="00331071"/>
    <w:rsid w:val="00332123"/>
    <w:rsid w:val="00332567"/>
    <w:rsid w:val="00332851"/>
    <w:rsid w:val="0033295E"/>
    <w:rsid w:val="0033305E"/>
    <w:rsid w:val="003337DC"/>
    <w:rsid w:val="00333D87"/>
    <w:rsid w:val="0033459A"/>
    <w:rsid w:val="00335397"/>
    <w:rsid w:val="00335539"/>
    <w:rsid w:val="00335A4B"/>
    <w:rsid w:val="00336908"/>
    <w:rsid w:val="00336EF7"/>
    <w:rsid w:val="00337D1C"/>
    <w:rsid w:val="00340B48"/>
    <w:rsid w:val="0034117B"/>
    <w:rsid w:val="003414B4"/>
    <w:rsid w:val="00341995"/>
    <w:rsid w:val="00341B75"/>
    <w:rsid w:val="00341BE6"/>
    <w:rsid w:val="00342530"/>
    <w:rsid w:val="003428C3"/>
    <w:rsid w:val="00342FEA"/>
    <w:rsid w:val="0034379A"/>
    <w:rsid w:val="00343BAB"/>
    <w:rsid w:val="00343E97"/>
    <w:rsid w:val="00344290"/>
    <w:rsid w:val="003456B4"/>
    <w:rsid w:val="00345E37"/>
    <w:rsid w:val="00345FC4"/>
    <w:rsid w:val="00346211"/>
    <w:rsid w:val="0034652F"/>
    <w:rsid w:val="003466B6"/>
    <w:rsid w:val="0034777B"/>
    <w:rsid w:val="00347F2C"/>
    <w:rsid w:val="00350E7B"/>
    <w:rsid w:val="0035113D"/>
    <w:rsid w:val="0035162A"/>
    <w:rsid w:val="00351857"/>
    <w:rsid w:val="003526D3"/>
    <w:rsid w:val="00353A36"/>
    <w:rsid w:val="003549F3"/>
    <w:rsid w:val="00355BE6"/>
    <w:rsid w:val="0035619B"/>
    <w:rsid w:val="0035677F"/>
    <w:rsid w:val="0035696D"/>
    <w:rsid w:val="003569F9"/>
    <w:rsid w:val="00356B85"/>
    <w:rsid w:val="00356DE0"/>
    <w:rsid w:val="003576E3"/>
    <w:rsid w:val="003579A4"/>
    <w:rsid w:val="00360987"/>
    <w:rsid w:val="00361346"/>
    <w:rsid w:val="0036143F"/>
    <w:rsid w:val="00361B4B"/>
    <w:rsid w:val="00361C4A"/>
    <w:rsid w:val="00362173"/>
    <w:rsid w:val="003627D1"/>
    <w:rsid w:val="00362E47"/>
    <w:rsid w:val="00362F16"/>
    <w:rsid w:val="00363649"/>
    <w:rsid w:val="00363682"/>
    <w:rsid w:val="00363D77"/>
    <w:rsid w:val="00363E80"/>
    <w:rsid w:val="003645BC"/>
    <w:rsid w:val="00365D19"/>
    <w:rsid w:val="003660D7"/>
    <w:rsid w:val="00366535"/>
    <w:rsid w:val="00367083"/>
    <w:rsid w:val="00367541"/>
    <w:rsid w:val="0036755E"/>
    <w:rsid w:val="00367BB2"/>
    <w:rsid w:val="00370E23"/>
    <w:rsid w:val="00371C15"/>
    <w:rsid w:val="00372553"/>
    <w:rsid w:val="00372E05"/>
    <w:rsid w:val="00372F51"/>
    <w:rsid w:val="0037383E"/>
    <w:rsid w:val="00373C3F"/>
    <w:rsid w:val="00374154"/>
    <w:rsid w:val="003743A7"/>
    <w:rsid w:val="00374838"/>
    <w:rsid w:val="00374DB4"/>
    <w:rsid w:val="00375101"/>
    <w:rsid w:val="003755DE"/>
    <w:rsid w:val="00375BC9"/>
    <w:rsid w:val="00376A04"/>
    <w:rsid w:val="00376ECF"/>
    <w:rsid w:val="0037729C"/>
    <w:rsid w:val="003776A1"/>
    <w:rsid w:val="00377B4E"/>
    <w:rsid w:val="0038022C"/>
    <w:rsid w:val="0038071B"/>
    <w:rsid w:val="00380B33"/>
    <w:rsid w:val="003815D9"/>
    <w:rsid w:val="00381B50"/>
    <w:rsid w:val="00382943"/>
    <w:rsid w:val="003830A3"/>
    <w:rsid w:val="00383287"/>
    <w:rsid w:val="003838DC"/>
    <w:rsid w:val="00383C7E"/>
    <w:rsid w:val="00384B15"/>
    <w:rsid w:val="0038504B"/>
    <w:rsid w:val="00385148"/>
    <w:rsid w:val="0038540E"/>
    <w:rsid w:val="00385976"/>
    <w:rsid w:val="00385A31"/>
    <w:rsid w:val="00385B83"/>
    <w:rsid w:val="00385FB1"/>
    <w:rsid w:val="00386A2C"/>
    <w:rsid w:val="0038764B"/>
    <w:rsid w:val="00387E30"/>
    <w:rsid w:val="0039030D"/>
    <w:rsid w:val="00390314"/>
    <w:rsid w:val="00390375"/>
    <w:rsid w:val="00390749"/>
    <w:rsid w:val="00390813"/>
    <w:rsid w:val="00390E0E"/>
    <w:rsid w:val="00390E7A"/>
    <w:rsid w:val="00391E8C"/>
    <w:rsid w:val="00392180"/>
    <w:rsid w:val="003925DC"/>
    <w:rsid w:val="00392F39"/>
    <w:rsid w:val="003930F1"/>
    <w:rsid w:val="00393331"/>
    <w:rsid w:val="00393470"/>
    <w:rsid w:val="00393FC6"/>
    <w:rsid w:val="00394CBD"/>
    <w:rsid w:val="00394E1A"/>
    <w:rsid w:val="003955B4"/>
    <w:rsid w:val="00395B4E"/>
    <w:rsid w:val="00395D70"/>
    <w:rsid w:val="00396014"/>
    <w:rsid w:val="00396097"/>
    <w:rsid w:val="003969C9"/>
    <w:rsid w:val="0039792F"/>
    <w:rsid w:val="00397EBC"/>
    <w:rsid w:val="00397ED2"/>
    <w:rsid w:val="003A005C"/>
    <w:rsid w:val="003A0685"/>
    <w:rsid w:val="003A0843"/>
    <w:rsid w:val="003A0C6D"/>
    <w:rsid w:val="003A0F33"/>
    <w:rsid w:val="003A133A"/>
    <w:rsid w:val="003A1AE6"/>
    <w:rsid w:val="003A1BD5"/>
    <w:rsid w:val="003A1E3F"/>
    <w:rsid w:val="003A2954"/>
    <w:rsid w:val="003A30A1"/>
    <w:rsid w:val="003A32CC"/>
    <w:rsid w:val="003A32D7"/>
    <w:rsid w:val="003A3697"/>
    <w:rsid w:val="003A4529"/>
    <w:rsid w:val="003A5156"/>
    <w:rsid w:val="003A5B5D"/>
    <w:rsid w:val="003A5D53"/>
    <w:rsid w:val="003A6730"/>
    <w:rsid w:val="003A6DC6"/>
    <w:rsid w:val="003B02EA"/>
    <w:rsid w:val="003B116A"/>
    <w:rsid w:val="003B170D"/>
    <w:rsid w:val="003B1CE3"/>
    <w:rsid w:val="003B2A6B"/>
    <w:rsid w:val="003B411E"/>
    <w:rsid w:val="003B446E"/>
    <w:rsid w:val="003B5545"/>
    <w:rsid w:val="003B57C8"/>
    <w:rsid w:val="003B5985"/>
    <w:rsid w:val="003B5986"/>
    <w:rsid w:val="003B7337"/>
    <w:rsid w:val="003B75D9"/>
    <w:rsid w:val="003B7DB1"/>
    <w:rsid w:val="003C08A9"/>
    <w:rsid w:val="003C13F6"/>
    <w:rsid w:val="003C1B67"/>
    <w:rsid w:val="003C1CDC"/>
    <w:rsid w:val="003C263C"/>
    <w:rsid w:val="003C2847"/>
    <w:rsid w:val="003C287F"/>
    <w:rsid w:val="003C312B"/>
    <w:rsid w:val="003C3785"/>
    <w:rsid w:val="003C3FCE"/>
    <w:rsid w:val="003C59AB"/>
    <w:rsid w:val="003C5A17"/>
    <w:rsid w:val="003C5BEA"/>
    <w:rsid w:val="003C5C68"/>
    <w:rsid w:val="003C5E9F"/>
    <w:rsid w:val="003C6531"/>
    <w:rsid w:val="003C693D"/>
    <w:rsid w:val="003C6ABA"/>
    <w:rsid w:val="003C70D7"/>
    <w:rsid w:val="003C758B"/>
    <w:rsid w:val="003C78A2"/>
    <w:rsid w:val="003C7DB4"/>
    <w:rsid w:val="003D022A"/>
    <w:rsid w:val="003D1A1C"/>
    <w:rsid w:val="003D260F"/>
    <w:rsid w:val="003D2D5C"/>
    <w:rsid w:val="003D3D3D"/>
    <w:rsid w:val="003D5022"/>
    <w:rsid w:val="003D5432"/>
    <w:rsid w:val="003D5D09"/>
    <w:rsid w:val="003D5E17"/>
    <w:rsid w:val="003D5FFF"/>
    <w:rsid w:val="003D6935"/>
    <w:rsid w:val="003D6EB6"/>
    <w:rsid w:val="003D7236"/>
    <w:rsid w:val="003D7709"/>
    <w:rsid w:val="003D77AD"/>
    <w:rsid w:val="003D77DF"/>
    <w:rsid w:val="003D7B4A"/>
    <w:rsid w:val="003D7F3D"/>
    <w:rsid w:val="003E020F"/>
    <w:rsid w:val="003E08C5"/>
    <w:rsid w:val="003E0C5F"/>
    <w:rsid w:val="003E0FB6"/>
    <w:rsid w:val="003E16E6"/>
    <w:rsid w:val="003E234D"/>
    <w:rsid w:val="003E3766"/>
    <w:rsid w:val="003E41A1"/>
    <w:rsid w:val="003E4752"/>
    <w:rsid w:val="003E495A"/>
    <w:rsid w:val="003E4E13"/>
    <w:rsid w:val="003E5DC6"/>
    <w:rsid w:val="003F1E2C"/>
    <w:rsid w:val="003F2729"/>
    <w:rsid w:val="003F2B2C"/>
    <w:rsid w:val="003F2DB7"/>
    <w:rsid w:val="003F2E37"/>
    <w:rsid w:val="003F339B"/>
    <w:rsid w:val="003F3C5F"/>
    <w:rsid w:val="003F3D17"/>
    <w:rsid w:val="003F42CB"/>
    <w:rsid w:val="003F4881"/>
    <w:rsid w:val="003F4C82"/>
    <w:rsid w:val="003F6A09"/>
    <w:rsid w:val="003F72BF"/>
    <w:rsid w:val="003F741B"/>
    <w:rsid w:val="003F7450"/>
    <w:rsid w:val="00400F72"/>
    <w:rsid w:val="0040135D"/>
    <w:rsid w:val="004021F0"/>
    <w:rsid w:val="004024DE"/>
    <w:rsid w:val="0040253F"/>
    <w:rsid w:val="00402ACD"/>
    <w:rsid w:val="00402E9E"/>
    <w:rsid w:val="00402F25"/>
    <w:rsid w:val="00403277"/>
    <w:rsid w:val="004035DA"/>
    <w:rsid w:val="00405057"/>
    <w:rsid w:val="00405A5D"/>
    <w:rsid w:val="00405DE1"/>
    <w:rsid w:val="004064A0"/>
    <w:rsid w:val="00407C43"/>
    <w:rsid w:val="004109C9"/>
    <w:rsid w:val="004124AF"/>
    <w:rsid w:val="0041256C"/>
    <w:rsid w:val="0041364D"/>
    <w:rsid w:val="00414055"/>
    <w:rsid w:val="0041450A"/>
    <w:rsid w:val="004156B3"/>
    <w:rsid w:val="004158B1"/>
    <w:rsid w:val="00416052"/>
    <w:rsid w:val="00417CCA"/>
    <w:rsid w:val="00420FFB"/>
    <w:rsid w:val="00421465"/>
    <w:rsid w:val="00421920"/>
    <w:rsid w:val="00423126"/>
    <w:rsid w:val="00423315"/>
    <w:rsid w:val="00423FE9"/>
    <w:rsid w:val="004243AB"/>
    <w:rsid w:val="0042447A"/>
    <w:rsid w:val="00424FF9"/>
    <w:rsid w:val="00425C7D"/>
    <w:rsid w:val="00425D7F"/>
    <w:rsid w:val="004262AD"/>
    <w:rsid w:val="00426A3C"/>
    <w:rsid w:val="0042719E"/>
    <w:rsid w:val="00427403"/>
    <w:rsid w:val="004275F7"/>
    <w:rsid w:val="004310A4"/>
    <w:rsid w:val="0043112F"/>
    <w:rsid w:val="00431175"/>
    <w:rsid w:val="00431299"/>
    <w:rsid w:val="00431B95"/>
    <w:rsid w:val="00431E5A"/>
    <w:rsid w:val="00431F0F"/>
    <w:rsid w:val="00432AB3"/>
    <w:rsid w:val="00433734"/>
    <w:rsid w:val="00433845"/>
    <w:rsid w:val="00433DCE"/>
    <w:rsid w:val="004342CF"/>
    <w:rsid w:val="00434478"/>
    <w:rsid w:val="004344F6"/>
    <w:rsid w:val="00434525"/>
    <w:rsid w:val="00434EF3"/>
    <w:rsid w:val="004403B1"/>
    <w:rsid w:val="004408A6"/>
    <w:rsid w:val="00441D42"/>
    <w:rsid w:val="0044272C"/>
    <w:rsid w:val="00442EB8"/>
    <w:rsid w:val="00444786"/>
    <w:rsid w:val="004449A0"/>
    <w:rsid w:val="00444C04"/>
    <w:rsid w:val="0044508B"/>
    <w:rsid w:val="00445219"/>
    <w:rsid w:val="004458B3"/>
    <w:rsid w:val="00445B02"/>
    <w:rsid w:val="004468E8"/>
    <w:rsid w:val="00446D4C"/>
    <w:rsid w:val="00447223"/>
    <w:rsid w:val="004477B5"/>
    <w:rsid w:val="004500EE"/>
    <w:rsid w:val="0045053C"/>
    <w:rsid w:val="00450E83"/>
    <w:rsid w:val="00450EF8"/>
    <w:rsid w:val="00452F55"/>
    <w:rsid w:val="0045332D"/>
    <w:rsid w:val="00453449"/>
    <w:rsid w:val="00453996"/>
    <w:rsid w:val="00453AFC"/>
    <w:rsid w:val="00453EAD"/>
    <w:rsid w:val="004540CE"/>
    <w:rsid w:val="004545D5"/>
    <w:rsid w:val="004558DC"/>
    <w:rsid w:val="004560F6"/>
    <w:rsid w:val="00456EC1"/>
    <w:rsid w:val="00457A90"/>
    <w:rsid w:val="00457C66"/>
    <w:rsid w:val="00460D17"/>
    <w:rsid w:val="00460E7C"/>
    <w:rsid w:val="004615FA"/>
    <w:rsid w:val="004616AD"/>
    <w:rsid w:val="004617E4"/>
    <w:rsid w:val="004623A8"/>
    <w:rsid w:val="0046243E"/>
    <w:rsid w:val="004625BB"/>
    <w:rsid w:val="004626E8"/>
    <w:rsid w:val="004627AE"/>
    <w:rsid w:val="00463095"/>
    <w:rsid w:val="00463DAE"/>
    <w:rsid w:val="004643FA"/>
    <w:rsid w:val="0046467D"/>
    <w:rsid w:val="004649FB"/>
    <w:rsid w:val="00464FC5"/>
    <w:rsid w:val="00465C50"/>
    <w:rsid w:val="00465DE9"/>
    <w:rsid w:val="00467F3C"/>
    <w:rsid w:val="004709FC"/>
    <w:rsid w:val="00470B28"/>
    <w:rsid w:val="00470BC9"/>
    <w:rsid w:val="00471BF1"/>
    <w:rsid w:val="004726D1"/>
    <w:rsid w:val="00472D39"/>
    <w:rsid w:val="00472FB8"/>
    <w:rsid w:val="004748A9"/>
    <w:rsid w:val="00474B3C"/>
    <w:rsid w:val="00474F6A"/>
    <w:rsid w:val="00475356"/>
    <w:rsid w:val="00475849"/>
    <w:rsid w:val="00476581"/>
    <w:rsid w:val="00477E11"/>
    <w:rsid w:val="0048019D"/>
    <w:rsid w:val="00480452"/>
    <w:rsid w:val="004811E9"/>
    <w:rsid w:val="00481BF5"/>
    <w:rsid w:val="00481C9B"/>
    <w:rsid w:val="00482430"/>
    <w:rsid w:val="00482531"/>
    <w:rsid w:val="00482D4F"/>
    <w:rsid w:val="00483A00"/>
    <w:rsid w:val="00484240"/>
    <w:rsid w:val="00484358"/>
    <w:rsid w:val="00484794"/>
    <w:rsid w:val="00485441"/>
    <w:rsid w:val="00485706"/>
    <w:rsid w:val="00485C6A"/>
    <w:rsid w:val="0048731D"/>
    <w:rsid w:val="00487BC3"/>
    <w:rsid w:val="00490777"/>
    <w:rsid w:val="00490A06"/>
    <w:rsid w:val="00490AF7"/>
    <w:rsid w:val="00490EAC"/>
    <w:rsid w:val="004911A6"/>
    <w:rsid w:val="004916BB"/>
    <w:rsid w:val="00491709"/>
    <w:rsid w:val="004925E6"/>
    <w:rsid w:val="00492733"/>
    <w:rsid w:val="00493DCF"/>
    <w:rsid w:val="004942CB"/>
    <w:rsid w:val="00494B93"/>
    <w:rsid w:val="00495721"/>
    <w:rsid w:val="00495A07"/>
    <w:rsid w:val="00495AFD"/>
    <w:rsid w:val="00496624"/>
    <w:rsid w:val="00496B60"/>
    <w:rsid w:val="00496DC4"/>
    <w:rsid w:val="004A0110"/>
    <w:rsid w:val="004A0F54"/>
    <w:rsid w:val="004A10C7"/>
    <w:rsid w:val="004A1438"/>
    <w:rsid w:val="004A2236"/>
    <w:rsid w:val="004A3474"/>
    <w:rsid w:val="004A4A52"/>
    <w:rsid w:val="004A4A99"/>
    <w:rsid w:val="004A5436"/>
    <w:rsid w:val="004A726D"/>
    <w:rsid w:val="004A7C9E"/>
    <w:rsid w:val="004A7CA5"/>
    <w:rsid w:val="004B0263"/>
    <w:rsid w:val="004B0546"/>
    <w:rsid w:val="004B130C"/>
    <w:rsid w:val="004B1355"/>
    <w:rsid w:val="004B165B"/>
    <w:rsid w:val="004B1733"/>
    <w:rsid w:val="004B200C"/>
    <w:rsid w:val="004B289A"/>
    <w:rsid w:val="004B2F8D"/>
    <w:rsid w:val="004B32D0"/>
    <w:rsid w:val="004B433E"/>
    <w:rsid w:val="004B4951"/>
    <w:rsid w:val="004B4D12"/>
    <w:rsid w:val="004B52F3"/>
    <w:rsid w:val="004B64DD"/>
    <w:rsid w:val="004B64EE"/>
    <w:rsid w:val="004B6C3C"/>
    <w:rsid w:val="004B7257"/>
    <w:rsid w:val="004B7A43"/>
    <w:rsid w:val="004B7E52"/>
    <w:rsid w:val="004C0178"/>
    <w:rsid w:val="004C04D9"/>
    <w:rsid w:val="004C1DC2"/>
    <w:rsid w:val="004C291A"/>
    <w:rsid w:val="004C2E20"/>
    <w:rsid w:val="004C375E"/>
    <w:rsid w:val="004C382D"/>
    <w:rsid w:val="004C3A7A"/>
    <w:rsid w:val="004C4441"/>
    <w:rsid w:val="004C4F68"/>
    <w:rsid w:val="004C56A2"/>
    <w:rsid w:val="004C5B02"/>
    <w:rsid w:val="004C5FC5"/>
    <w:rsid w:val="004C604F"/>
    <w:rsid w:val="004C628E"/>
    <w:rsid w:val="004C62BE"/>
    <w:rsid w:val="004C6878"/>
    <w:rsid w:val="004C6A4B"/>
    <w:rsid w:val="004C7BFB"/>
    <w:rsid w:val="004D0217"/>
    <w:rsid w:val="004D026B"/>
    <w:rsid w:val="004D0868"/>
    <w:rsid w:val="004D0CD6"/>
    <w:rsid w:val="004D0E3A"/>
    <w:rsid w:val="004D20E9"/>
    <w:rsid w:val="004D3A5A"/>
    <w:rsid w:val="004D3B08"/>
    <w:rsid w:val="004D404A"/>
    <w:rsid w:val="004D4539"/>
    <w:rsid w:val="004D4D7D"/>
    <w:rsid w:val="004D5238"/>
    <w:rsid w:val="004D5536"/>
    <w:rsid w:val="004D57A5"/>
    <w:rsid w:val="004D57E4"/>
    <w:rsid w:val="004D5D1E"/>
    <w:rsid w:val="004D6081"/>
    <w:rsid w:val="004D6C06"/>
    <w:rsid w:val="004D6CD5"/>
    <w:rsid w:val="004D72CD"/>
    <w:rsid w:val="004D7623"/>
    <w:rsid w:val="004D7F6F"/>
    <w:rsid w:val="004E0401"/>
    <w:rsid w:val="004E1205"/>
    <w:rsid w:val="004E19F9"/>
    <w:rsid w:val="004E22DD"/>
    <w:rsid w:val="004E230F"/>
    <w:rsid w:val="004E249B"/>
    <w:rsid w:val="004E2F8E"/>
    <w:rsid w:val="004E31A7"/>
    <w:rsid w:val="004E3442"/>
    <w:rsid w:val="004E3DCC"/>
    <w:rsid w:val="004E4059"/>
    <w:rsid w:val="004E423B"/>
    <w:rsid w:val="004E4452"/>
    <w:rsid w:val="004E473F"/>
    <w:rsid w:val="004E4CBF"/>
    <w:rsid w:val="004E4CD9"/>
    <w:rsid w:val="004E6740"/>
    <w:rsid w:val="004E6D74"/>
    <w:rsid w:val="004E6E05"/>
    <w:rsid w:val="004E71EE"/>
    <w:rsid w:val="004F0E7C"/>
    <w:rsid w:val="004F135C"/>
    <w:rsid w:val="004F227D"/>
    <w:rsid w:val="004F22F8"/>
    <w:rsid w:val="004F31B9"/>
    <w:rsid w:val="004F4629"/>
    <w:rsid w:val="004F4EF3"/>
    <w:rsid w:val="004F5C36"/>
    <w:rsid w:val="004F5CAC"/>
    <w:rsid w:val="004F678B"/>
    <w:rsid w:val="004F6CD3"/>
    <w:rsid w:val="004F6E57"/>
    <w:rsid w:val="004F6F16"/>
    <w:rsid w:val="004F7339"/>
    <w:rsid w:val="004F7438"/>
    <w:rsid w:val="00500329"/>
    <w:rsid w:val="00500E9F"/>
    <w:rsid w:val="00500EBF"/>
    <w:rsid w:val="0050178C"/>
    <w:rsid w:val="00502351"/>
    <w:rsid w:val="005029BB"/>
    <w:rsid w:val="00502B35"/>
    <w:rsid w:val="00502B65"/>
    <w:rsid w:val="005031F4"/>
    <w:rsid w:val="005044DF"/>
    <w:rsid w:val="005044EB"/>
    <w:rsid w:val="00504941"/>
    <w:rsid w:val="005051E0"/>
    <w:rsid w:val="005054E0"/>
    <w:rsid w:val="0050558A"/>
    <w:rsid w:val="00506325"/>
    <w:rsid w:val="0050724C"/>
    <w:rsid w:val="00507816"/>
    <w:rsid w:val="00510343"/>
    <w:rsid w:val="005114FB"/>
    <w:rsid w:val="0051196C"/>
    <w:rsid w:val="00512448"/>
    <w:rsid w:val="00512959"/>
    <w:rsid w:val="00512D8C"/>
    <w:rsid w:val="005136B9"/>
    <w:rsid w:val="00513F5C"/>
    <w:rsid w:val="00514177"/>
    <w:rsid w:val="00514439"/>
    <w:rsid w:val="00514818"/>
    <w:rsid w:val="00514E4D"/>
    <w:rsid w:val="005153E4"/>
    <w:rsid w:val="005163DB"/>
    <w:rsid w:val="0051673B"/>
    <w:rsid w:val="00516C98"/>
    <w:rsid w:val="00516CCF"/>
    <w:rsid w:val="00516EF6"/>
    <w:rsid w:val="00517B23"/>
    <w:rsid w:val="00517B55"/>
    <w:rsid w:val="00517BD9"/>
    <w:rsid w:val="00517D50"/>
    <w:rsid w:val="00517F61"/>
    <w:rsid w:val="0052017C"/>
    <w:rsid w:val="00520770"/>
    <w:rsid w:val="005217B7"/>
    <w:rsid w:val="00522916"/>
    <w:rsid w:val="00522D3C"/>
    <w:rsid w:val="005237DB"/>
    <w:rsid w:val="00524B18"/>
    <w:rsid w:val="00524CFE"/>
    <w:rsid w:val="0052532C"/>
    <w:rsid w:val="005272B6"/>
    <w:rsid w:val="00527603"/>
    <w:rsid w:val="00527C54"/>
    <w:rsid w:val="00531A13"/>
    <w:rsid w:val="00532BE4"/>
    <w:rsid w:val="005339D7"/>
    <w:rsid w:val="0053409E"/>
    <w:rsid w:val="00535ED1"/>
    <w:rsid w:val="0053654F"/>
    <w:rsid w:val="005375A0"/>
    <w:rsid w:val="00537681"/>
    <w:rsid w:val="00537AB2"/>
    <w:rsid w:val="00537FAE"/>
    <w:rsid w:val="00540AD7"/>
    <w:rsid w:val="005417A0"/>
    <w:rsid w:val="00542FE2"/>
    <w:rsid w:val="005430F3"/>
    <w:rsid w:val="005446C6"/>
    <w:rsid w:val="00544C24"/>
    <w:rsid w:val="00545778"/>
    <w:rsid w:val="005464F4"/>
    <w:rsid w:val="00546D9C"/>
    <w:rsid w:val="00546DEE"/>
    <w:rsid w:val="005471D5"/>
    <w:rsid w:val="00547EB0"/>
    <w:rsid w:val="00547FCB"/>
    <w:rsid w:val="0055094E"/>
    <w:rsid w:val="0055110F"/>
    <w:rsid w:val="0055380E"/>
    <w:rsid w:val="00554975"/>
    <w:rsid w:val="00554B2F"/>
    <w:rsid w:val="00554BF5"/>
    <w:rsid w:val="00555270"/>
    <w:rsid w:val="00555D0C"/>
    <w:rsid w:val="00556B0B"/>
    <w:rsid w:val="00556C4C"/>
    <w:rsid w:val="00556DC9"/>
    <w:rsid w:val="00557E25"/>
    <w:rsid w:val="00560318"/>
    <w:rsid w:val="00561B92"/>
    <w:rsid w:val="00562466"/>
    <w:rsid w:val="00562495"/>
    <w:rsid w:val="00562E7B"/>
    <w:rsid w:val="00563A16"/>
    <w:rsid w:val="00563B11"/>
    <w:rsid w:val="005641CC"/>
    <w:rsid w:val="00564D49"/>
    <w:rsid w:val="005651BB"/>
    <w:rsid w:val="00565279"/>
    <w:rsid w:val="005654A9"/>
    <w:rsid w:val="005657C2"/>
    <w:rsid w:val="005666F8"/>
    <w:rsid w:val="00566F4F"/>
    <w:rsid w:val="00567E36"/>
    <w:rsid w:val="00567F1F"/>
    <w:rsid w:val="00570A55"/>
    <w:rsid w:val="00570A76"/>
    <w:rsid w:val="00570F7D"/>
    <w:rsid w:val="00571244"/>
    <w:rsid w:val="00571630"/>
    <w:rsid w:val="0057263D"/>
    <w:rsid w:val="0057302E"/>
    <w:rsid w:val="0057362F"/>
    <w:rsid w:val="00573D5E"/>
    <w:rsid w:val="005746B7"/>
    <w:rsid w:val="00575594"/>
    <w:rsid w:val="00575860"/>
    <w:rsid w:val="00575CAB"/>
    <w:rsid w:val="005761B9"/>
    <w:rsid w:val="0057626D"/>
    <w:rsid w:val="00577528"/>
    <w:rsid w:val="005779FE"/>
    <w:rsid w:val="00577FA8"/>
    <w:rsid w:val="0058016C"/>
    <w:rsid w:val="00581A7D"/>
    <w:rsid w:val="00582655"/>
    <w:rsid w:val="00582A38"/>
    <w:rsid w:val="0058335B"/>
    <w:rsid w:val="00583779"/>
    <w:rsid w:val="0058393D"/>
    <w:rsid w:val="005845A2"/>
    <w:rsid w:val="005849A2"/>
    <w:rsid w:val="005849CE"/>
    <w:rsid w:val="005856E7"/>
    <w:rsid w:val="00585A18"/>
    <w:rsid w:val="00585A59"/>
    <w:rsid w:val="00585D23"/>
    <w:rsid w:val="00585DD2"/>
    <w:rsid w:val="00586186"/>
    <w:rsid w:val="00587280"/>
    <w:rsid w:val="00587BB5"/>
    <w:rsid w:val="005910FF"/>
    <w:rsid w:val="0059195F"/>
    <w:rsid w:val="00591A0B"/>
    <w:rsid w:val="005923AD"/>
    <w:rsid w:val="0059253B"/>
    <w:rsid w:val="00593730"/>
    <w:rsid w:val="00593CA7"/>
    <w:rsid w:val="0059415F"/>
    <w:rsid w:val="0059451E"/>
    <w:rsid w:val="00594FD0"/>
    <w:rsid w:val="005953A4"/>
    <w:rsid w:val="00595457"/>
    <w:rsid w:val="00595AE0"/>
    <w:rsid w:val="00596AD6"/>
    <w:rsid w:val="00597104"/>
    <w:rsid w:val="005971F9"/>
    <w:rsid w:val="00597B38"/>
    <w:rsid w:val="005A04B2"/>
    <w:rsid w:val="005A119A"/>
    <w:rsid w:val="005A162E"/>
    <w:rsid w:val="005A19EE"/>
    <w:rsid w:val="005A2DEB"/>
    <w:rsid w:val="005A3C81"/>
    <w:rsid w:val="005A3E67"/>
    <w:rsid w:val="005A40E9"/>
    <w:rsid w:val="005A562E"/>
    <w:rsid w:val="005A5BA9"/>
    <w:rsid w:val="005A5F3F"/>
    <w:rsid w:val="005A67A3"/>
    <w:rsid w:val="005A68A5"/>
    <w:rsid w:val="005A717F"/>
    <w:rsid w:val="005A721D"/>
    <w:rsid w:val="005A7A3E"/>
    <w:rsid w:val="005A7E6A"/>
    <w:rsid w:val="005B0AA7"/>
    <w:rsid w:val="005B1408"/>
    <w:rsid w:val="005B2435"/>
    <w:rsid w:val="005B243E"/>
    <w:rsid w:val="005B280E"/>
    <w:rsid w:val="005B2891"/>
    <w:rsid w:val="005B29E3"/>
    <w:rsid w:val="005B2BFA"/>
    <w:rsid w:val="005B3DD3"/>
    <w:rsid w:val="005B40F3"/>
    <w:rsid w:val="005B4527"/>
    <w:rsid w:val="005B47EE"/>
    <w:rsid w:val="005B5336"/>
    <w:rsid w:val="005B551A"/>
    <w:rsid w:val="005B580E"/>
    <w:rsid w:val="005B5890"/>
    <w:rsid w:val="005B5DEB"/>
    <w:rsid w:val="005B66F1"/>
    <w:rsid w:val="005B69B9"/>
    <w:rsid w:val="005B6EE2"/>
    <w:rsid w:val="005B715B"/>
    <w:rsid w:val="005B7847"/>
    <w:rsid w:val="005B7868"/>
    <w:rsid w:val="005C0ADD"/>
    <w:rsid w:val="005C105D"/>
    <w:rsid w:val="005C13EA"/>
    <w:rsid w:val="005C1475"/>
    <w:rsid w:val="005C240F"/>
    <w:rsid w:val="005C31B2"/>
    <w:rsid w:val="005C522F"/>
    <w:rsid w:val="005C566B"/>
    <w:rsid w:val="005C56B0"/>
    <w:rsid w:val="005C66EB"/>
    <w:rsid w:val="005C77EF"/>
    <w:rsid w:val="005C7801"/>
    <w:rsid w:val="005C7E87"/>
    <w:rsid w:val="005D07B1"/>
    <w:rsid w:val="005D2359"/>
    <w:rsid w:val="005D2540"/>
    <w:rsid w:val="005D28C5"/>
    <w:rsid w:val="005D2A54"/>
    <w:rsid w:val="005D3253"/>
    <w:rsid w:val="005D3CC5"/>
    <w:rsid w:val="005D3D74"/>
    <w:rsid w:val="005D43F2"/>
    <w:rsid w:val="005D503A"/>
    <w:rsid w:val="005D522B"/>
    <w:rsid w:val="005D5376"/>
    <w:rsid w:val="005D5486"/>
    <w:rsid w:val="005D5595"/>
    <w:rsid w:val="005D607F"/>
    <w:rsid w:val="005D71B6"/>
    <w:rsid w:val="005D76F0"/>
    <w:rsid w:val="005E0C50"/>
    <w:rsid w:val="005E0CBF"/>
    <w:rsid w:val="005E0FAB"/>
    <w:rsid w:val="005E1AA9"/>
    <w:rsid w:val="005E1D76"/>
    <w:rsid w:val="005E308B"/>
    <w:rsid w:val="005E33EA"/>
    <w:rsid w:val="005E35A5"/>
    <w:rsid w:val="005E4574"/>
    <w:rsid w:val="005E4954"/>
    <w:rsid w:val="005E5338"/>
    <w:rsid w:val="005E548D"/>
    <w:rsid w:val="005E5988"/>
    <w:rsid w:val="005E5C37"/>
    <w:rsid w:val="005E5FAB"/>
    <w:rsid w:val="005E6577"/>
    <w:rsid w:val="005E6781"/>
    <w:rsid w:val="005E70C1"/>
    <w:rsid w:val="005E70EC"/>
    <w:rsid w:val="005E7595"/>
    <w:rsid w:val="005E7AF2"/>
    <w:rsid w:val="005F0242"/>
    <w:rsid w:val="005F0981"/>
    <w:rsid w:val="005F1D01"/>
    <w:rsid w:val="005F2D8C"/>
    <w:rsid w:val="005F6C4C"/>
    <w:rsid w:val="005F770D"/>
    <w:rsid w:val="005F7DA1"/>
    <w:rsid w:val="006009E9"/>
    <w:rsid w:val="00600C9F"/>
    <w:rsid w:val="00601825"/>
    <w:rsid w:val="00602697"/>
    <w:rsid w:val="006030D3"/>
    <w:rsid w:val="006032B2"/>
    <w:rsid w:val="00603A39"/>
    <w:rsid w:val="00603FE6"/>
    <w:rsid w:val="00604383"/>
    <w:rsid w:val="00604393"/>
    <w:rsid w:val="00604BE7"/>
    <w:rsid w:val="006051E5"/>
    <w:rsid w:val="00605275"/>
    <w:rsid w:val="00605507"/>
    <w:rsid w:val="006055D6"/>
    <w:rsid w:val="0061040B"/>
    <w:rsid w:val="006104D4"/>
    <w:rsid w:val="0061098F"/>
    <w:rsid w:val="0061103B"/>
    <w:rsid w:val="00611060"/>
    <w:rsid w:val="006110C6"/>
    <w:rsid w:val="0061135B"/>
    <w:rsid w:val="0061149E"/>
    <w:rsid w:val="00611678"/>
    <w:rsid w:val="0061239A"/>
    <w:rsid w:val="006126D9"/>
    <w:rsid w:val="00612D13"/>
    <w:rsid w:val="00613472"/>
    <w:rsid w:val="00613B9D"/>
    <w:rsid w:val="00613BC6"/>
    <w:rsid w:val="006141B6"/>
    <w:rsid w:val="0061462F"/>
    <w:rsid w:val="00614E30"/>
    <w:rsid w:val="00615450"/>
    <w:rsid w:val="00615E17"/>
    <w:rsid w:val="00615E74"/>
    <w:rsid w:val="00616B56"/>
    <w:rsid w:val="006171B1"/>
    <w:rsid w:val="006172A6"/>
    <w:rsid w:val="006179D7"/>
    <w:rsid w:val="00617E61"/>
    <w:rsid w:val="0062089B"/>
    <w:rsid w:val="00621302"/>
    <w:rsid w:val="00622251"/>
    <w:rsid w:val="00622516"/>
    <w:rsid w:val="00622DC4"/>
    <w:rsid w:val="0062351E"/>
    <w:rsid w:val="0062359E"/>
    <w:rsid w:val="00623778"/>
    <w:rsid w:val="006246CB"/>
    <w:rsid w:val="00624A92"/>
    <w:rsid w:val="00624CB2"/>
    <w:rsid w:val="00624D17"/>
    <w:rsid w:val="006251DB"/>
    <w:rsid w:val="0062591F"/>
    <w:rsid w:val="00625D6C"/>
    <w:rsid w:val="00626BBC"/>
    <w:rsid w:val="006273E1"/>
    <w:rsid w:val="00627505"/>
    <w:rsid w:val="0063007C"/>
    <w:rsid w:val="006306C4"/>
    <w:rsid w:val="006308E8"/>
    <w:rsid w:val="0063194A"/>
    <w:rsid w:val="006334F2"/>
    <w:rsid w:val="006342CD"/>
    <w:rsid w:val="00634658"/>
    <w:rsid w:val="0063492E"/>
    <w:rsid w:val="00636736"/>
    <w:rsid w:val="00636A63"/>
    <w:rsid w:val="00636B7C"/>
    <w:rsid w:val="00637262"/>
    <w:rsid w:val="00637442"/>
    <w:rsid w:val="0063746D"/>
    <w:rsid w:val="00637E01"/>
    <w:rsid w:val="006401EB"/>
    <w:rsid w:val="006408A7"/>
    <w:rsid w:val="00640C2D"/>
    <w:rsid w:val="00641769"/>
    <w:rsid w:val="00641793"/>
    <w:rsid w:val="006418CE"/>
    <w:rsid w:val="00641B2E"/>
    <w:rsid w:val="00641BA7"/>
    <w:rsid w:val="00642EB8"/>
    <w:rsid w:val="0064415A"/>
    <w:rsid w:val="00645753"/>
    <w:rsid w:val="00645A37"/>
    <w:rsid w:val="006461EE"/>
    <w:rsid w:val="00646F6B"/>
    <w:rsid w:val="0064765F"/>
    <w:rsid w:val="006476EA"/>
    <w:rsid w:val="00647867"/>
    <w:rsid w:val="00650C06"/>
    <w:rsid w:val="00650C78"/>
    <w:rsid w:val="00651013"/>
    <w:rsid w:val="0065213F"/>
    <w:rsid w:val="00652512"/>
    <w:rsid w:val="00653EFC"/>
    <w:rsid w:val="00654D15"/>
    <w:rsid w:val="00654EAA"/>
    <w:rsid w:val="006550FD"/>
    <w:rsid w:val="006553D7"/>
    <w:rsid w:val="00655959"/>
    <w:rsid w:val="00655994"/>
    <w:rsid w:val="0065723B"/>
    <w:rsid w:val="00657769"/>
    <w:rsid w:val="00657A8D"/>
    <w:rsid w:val="00660061"/>
    <w:rsid w:val="006607FE"/>
    <w:rsid w:val="00660EC3"/>
    <w:rsid w:val="00661A25"/>
    <w:rsid w:val="00663289"/>
    <w:rsid w:val="00663370"/>
    <w:rsid w:val="00663E3D"/>
    <w:rsid w:val="00664891"/>
    <w:rsid w:val="00664AE0"/>
    <w:rsid w:val="00664BB2"/>
    <w:rsid w:val="00664BF7"/>
    <w:rsid w:val="006652C7"/>
    <w:rsid w:val="00666364"/>
    <w:rsid w:val="00667602"/>
    <w:rsid w:val="00667EDE"/>
    <w:rsid w:val="0067012E"/>
    <w:rsid w:val="00670787"/>
    <w:rsid w:val="006713E3"/>
    <w:rsid w:val="00671662"/>
    <w:rsid w:val="0067184B"/>
    <w:rsid w:val="0067272D"/>
    <w:rsid w:val="00672852"/>
    <w:rsid w:val="00673096"/>
    <w:rsid w:val="006736AE"/>
    <w:rsid w:val="00673CEE"/>
    <w:rsid w:val="00673D02"/>
    <w:rsid w:val="00674906"/>
    <w:rsid w:val="00674EA1"/>
    <w:rsid w:val="00675170"/>
    <w:rsid w:val="00675809"/>
    <w:rsid w:val="00675B91"/>
    <w:rsid w:val="00676A74"/>
    <w:rsid w:val="00676E1C"/>
    <w:rsid w:val="00677680"/>
    <w:rsid w:val="00677817"/>
    <w:rsid w:val="00677A60"/>
    <w:rsid w:val="00680247"/>
    <w:rsid w:val="0068024E"/>
    <w:rsid w:val="006809C1"/>
    <w:rsid w:val="006813A7"/>
    <w:rsid w:val="0068162F"/>
    <w:rsid w:val="0068195F"/>
    <w:rsid w:val="00681A56"/>
    <w:rsid w:val="00682025"/>
    <w:rsid w:val="006821C8"/>
    <w:rsid w:val="00682EED"/>
    <w:rsid w:val="00682F09"/>
    <w:rsid w:val="006834CC"/>
    <w:rsid w:val="00683D08"/>
    <w:rsid w:val="0068402B"/>
    <w:rsid w:val="00684A0A"/>
    <w:rsid w:val="00684EB2"/>
    <w:rsid w:val="00685286"/>
    <w:rsid w:val="00685A23"/>
    <w:rsid w:val="0068644E"/>
    <w:rsid w:val="0068666B"/>
    <w:rsid w:val="0068718E"/>
    <w:rsid w:val="00691669"/>
    <w:rsid w:val="00692321"/>
    <w:rsid w:val="00692C7C"/>
    <w:rsid w:val="00692D39"/>
    <w:rsid w:val="00693772"/>
    <w:rsid w:val="00693B07"/>
    <w:rsid w:val="00694267"/>
    <w:rsid w:val="00695F2A"/>
    <w:rsid w:val="00695FA6"/>
    <w:rsid w:val="00697267"/>
    <w:rsid w:val="00697508"/>
    <w:rsid w:val="006A0DB2"/>
    <w:rsid w:val="006A128E"/>
    <w:rsid w:val="006A1938"/>
    <w:rsid w:val="006A1A5D"/>
    <w:rsid w:val="006A30A1"/>
    <w:rsid w:val="006A3B72"/>
    <w:rsid w:val="006A49C4"/>
    <w:rsid w:val="006A4A11"/>
    <w:rsid w:val="006A56FB"/>
    <w:rsid w:val="006A5734"/>
    <w:rsid w:val="006A5CF6"/>
    <w:rsid w:val="006A6194"/>
    <w:rsid w:val="006A6672"/>
    <w:rsid w:val="006B0054"/>
    <w:rsid w:val="006B02DF"/>
    <w:rsid w:val="006B07D3"/>
    <w:rsid w:val="006B0BA5"/>
    <w:rsid w:val="006B0C5A"/>
    <w:rsid w:val="006B0FDD"/>
    <w:rsid w:val="006B1ED1"/>
    <w:rsid w:val="006B23F4"/>
    <w:rsid w:val="006B25F6"/>
    <w:rsid w:val="006B2630"/>
    <w:rsid w:val="006B380E"/>
    <w:rsid w:val="006B3B7C"/>
    <w:rsid w:val="006B4535"/>
    <w:rsid w:val="006B4B3A"/>
    <w:rsid w:val="006B4C6A"/>
    <w:rsid w:val="006B55E8"/>
    <w:rsid w:val="006B5F49"/>
    <w:rsid w:val="006B6042"/>
    <w:rsid w:val="006B7835"/>
    <w:rsid w:val="006B7A89"/>
    <w:rsid w:val="006B7EBE"/>
    <w:rsid w:val="006C068A"/>
    <w:rsid w:val="006C0B95"/>
    <w:rsid w:val="006C2DB0"/>
    <w:rsid w:val="006C317D"/>
    <w:rsid w:val="006C3B71"/>
    <w:rsid w:val="006C445B"/>
    <w:rsid w:val="006C66C7"/>
    <w:rsid w:val="006C6CD7"/>
    <w:rsid w:val="006C78F9"/>
    <w:rsid w:val="006C7C63"/>
    <w:rsid w:val="006C7E85"/>
    <w:rsid w:val="006D1378"/>
    <w:rsid w:val="006D1662"/>
    <w:rsid w:val="006D16EF"/>
    <w:rsid w:val="006D2A77"/>
    <w:rsid w:val="006D2C5E"/>
    <w:rsid w:val="006D2E48"/>
    <w:rsid w:val="006D2F81"/>
    <w:rsid w:val="006D45B2"/>
    <w:rsid w:val="006D4A39"/>
    <w:rsid w:val="006D4DFA"/>
    <w:rsid w:val="006D5512"/>
    <w:rsid w:val="006D5DE7"/>
    <w:rsid w:val="006D65C6"/>
    <w:rsid w:val="006D78E9"/>
    <w:rsid w:val="006D7B28"/>
    <w:rsid w:val="006E0F39"/>
    <w:rsid w:val="006E1050"/>
    <w:rsid w:val="006E323D"/>
    <w:rsid w:val="006E3520"/>
    <w:rsid w:val="006E3EAF"/>
    <w:rsid w:val="006E413C"/>
    <w:rsid w:val="006E43DB"/>
    <w:rsid w:val="006E477B"/>
    <w:rsid w:val="006E4F48"/>
    <w:rsid w:val="006E50C3"/>
    <w:rsid w:val="006E544A"/>
    <w:rsid w:val="006E724A"/>
    <w:rsid w:val="006F05B5"/>
    <w:rsid w:val="006F1232"/>
    <w:rsid w:val="006F1E25"/>
    <w:rsid w:val="006F271F"/>
    <w:rsid w:val="006F41A0"/>
    <w:rsid w:val="006F5E88"/>
    <w:rsid w:val="006F60FE"/>
    <w:rsid w:val="006F7E2C"/>
    <w:rsid w:val="00700269"/>
    <w:rsid w:val="0070097E"/>
    <w:rsid w:val="00701354"/>
    <w:rsid w:val="007017A9"/>
    <w:rsid w:val="00701D62"/>
    <w:rsid w:val="00701E8E"/>
    <w:rsid w:val="00701EBA"/>
    <w:rsid w:val="00702DF9"/>
    <w:rsid w:val="00702FF7"/>
    <w:rsid w:val="00703896"/>
    <w:rsid w:val="00703C43"/>
    <w:rsid w:val="00703D55"/>
    <w:rsid w:val="0070423F"/>
    <w:rsid w:val="0070464F"/>
    <w:rsid w:val="0070502D"/>
    <w:rsid w:val="0070559A"/>
    <w:rsid w:val="00705866"/>
    <w:rsid w:val="007059D6"/>
    <w:rsid w:val="00705FA5"/>
    <w:rsid w:val="007067F2"/>
    <w:rsid w:val="007072D7"/>
    <w:rsid w:val="007100FB"/>
    <w:rsid w:val="00710382"/>
    <w:rsid w:val="007107FA"/>
    <w:rsid w:val="00711B3F"/>
    <w:rsid w:val="00711D9F"/>
    <w:rsid w:val="007120A7"/>
    <w:rsid w:val="00712341"/>
    <w:rsid w:val="00712666"/>
    <w:rsid w:val="00712BD2"/>
    <w:rsid w:val="0071317B"/>
    <w:rsid w:val="00714B8E"/>
    <w:rsid w:val="00714E94"/>
    <w:rsid w:val="0071529D"/>
    <w:rsid w:val="00715B6A"/>
    <w:rsid w:val="007207FA"/>
    <w:rsid w:val="00720BBC"/>
    <w:rsid w:val="007225D7"/>
    <w:rsid w:val="00723466"/>
    <w:rsid w:val="007234F2"/>
    <w:rsid w:val="0072370E"/>
    <w:rsid w:val="00723952"/>
    <w:rsid w:val="0072462F"/>
    <w:rsid w:val="0072471F"/>
    <w:rsid w:val="007251CD"/>
    <w:rsid w:val="00725662"/>
    <w:rsid w:val="00725F09"/>
    <w:rsid w:val="00727164"/>
    <w:rsid w:val="00727184"/>
    <w:rsid w:val="0072754B"/>
    <w:rsid w:val="007279C9"/>
    <w:rsid w:val="00730723"/>
    <w:rsid w:val="00730B76"/>
    <w:rsid w:val="007316E0"/>
    <w:rsid w:val="00732E12"/>
    <w:rsid w:val="007330F5"/>
    <w:rsid w:val="00733842"/>
    <w:rsid w:val="00733E57"/>
    <w:rsid w:val="00733F44"/>
    <w:rsid w:val="00734275"/>
    <w:rsid w:val="00734ACE"/>
    <w:rsid w:val="00735575"/>
    <w:rsid w:val="007355FE"/>
    <w:rsid w:val="007357C8"/>
    <w:rsid w:val="007357D3"/>
    <w:rsid w:val="00735A67"/>
    <w:rsid w:val="00735AD8"/>
    <w:rsid w:val="00735BF6"/>
    <w:rsid w:val="00735C36"/>
    <w:rsid w:val="00736D9A"/>
    <w:rsid w:val="0073725B"/>
    <w:rsid w:val="0073735F"/>
    <w:rsid w:val="00737A9B"/>
    <w:rsid w:val="00737CFC"/>
    <w:rsid w:val="007409E9"/>
    <w:rsid w:val="00741090"/>
    <w:rsid w:val="007412BF"/>
    <w:rsid w:val="007419C1"/>
    <w:rsid w:val="00741A50"/>
    <w:rsid w:val="00742054"/>
    <w:rsid w:val="00742F77"/>
    <w:rsid w:val="0074409E"/>
    <w:rsid w:val="00744110"/>
    <w:rsid w:val="00744B87"/>
    <w:rsid w:val="00744C63"/>
    <w:rsid w:val="0074514B"/>
    <w:rsid w:val="00745402"/>
    <w:rsid w:val="00745530"/>
    <w:rsid w:val="007461AB"/>
    <w:rsid w:val="007470AA"/>
    <w:rsid w:val="00747693"/>
    <w:rsid w:val="00747694"/>
    <w:rsid w:val="0074788E"/>
    <w:rsid w:val="00747AF3"/>
    <w:rsid w:val="0075010C"/>
    <w:rsid w:val="00750C00"/>
    <w:rsid w:val="00750CFF"/>
    <w:rsid w:val="007511A9"/>
    <w:rsid w:val="007512F4"/>
    <w:rsid w:val="00751C19"/>
    <w:rsid w:val="00751E17"/>
    <w:rsid w:val="00752519"/>
    <w:rsid w:val="007526B7"/>
    <w:rsid w:val="00752B2E"/>
    <w:rsid w:val="00753906"/>
    <w:rsid w:val="0075395A"/>
    <w:rsid w:val="00753C1D"/>
    <w:rsid w:val="00753EAF"/>
    <w:rsid w:val="00753ED7"/>
    <w:rsid w:val="00755207"/>
    <w:rsid w:val="007553FC"/>
    <w:rsid w:val="00755467"/>
    <w:rsid w:val="0075547F"/>
    <w:rsid w:val="0075554B"/>
    <w:rsid w:val="00755A48"/>
    <w:rsid w:val="00755A4A"/>
    <w:rsid w:val="0075693D"/>
    <w:rsid w:val="00756A51"/>
    <w:rsid w:val="007571B9"/>
    <w:rsid w:val="007572C7"/>
    <w:rsid w:val="007577A6"/>
    <w:rsid w:val="00757EE2"/>
    <w:rsid w:val="00760111"/>
    <w:rsid w:val="00760513"/>
    <w:rsid w:val="00760616"/>
    <w:rsid w:val="00760627"/>
    <w:rsid w:val="00761115"/>
    <w:rsid w:val="007615EA"/>
    <w:rsid w:val="00761967"/>
    <w:rsid w:val="00762518"/>
    <w:rsid w:val="0076302C"/>
    <w:rsid w:val="0076489B"/>
    <w:rsid w:val="00766852"/>
    <w:rsid w:val="00766D4A"/>
    <w:rsid w:val="00767107"/>
    <w:rsid w:val="00767185"/>
    <w:rsid w:val="007673DA"/>
    <w:rsid w:val="00770284"/>
    <w:rsid w:val="00770ABC"/>
    <w:rsid w:val="00770B0B"/>
    <w:rsid w:val="00770D42"/>
    <w:rsid w:val="00771766"/>
    <w:rsid w:val="00771D8F"/>
    <w:rsid w:val="00772637"/>
    <w:rsid w:val="00772F84"/>
    <w:rsid w:val="00773086"/>
    <w:rsid w:val="0077396B"/>
    <w:rsid w:val="00774C51"/>
    <w:rsid w:val="00775147"/>
    <w:rsid w:val="007753B1"/>
    <w:rsid w:val="00775685"/>
    <w:rsid w:val="00776AB2"/>
    <w:rsid w:val="00776ED6"/>
    <w:rsid w:val="00777200"/>
    <w:rsid w:val="00777883"/>
    <w:rsid w:val="0078035C"/>
    <w:rsid w:val="007804EB"/>
    <w:rsid w:val="007806D6"/>
    <w:rsid w:val="007806F3"/>
    <w:rsid w:val="007807D3"/>
    <w:rsid w:val="00780A58"/>
    <w:rsid w:val="00781A3B"/>
    <w:rsid w:val="00781A91"/>
    <w:rsid w:val="00781EB2"/>
    <w:rsid w:val="00781F7C"/>
    <w:rsid w:val="007827A4"/>
    <w:rsid w:val="00783B84"/>
    <w:rsid w:val="00784011"/>
    <w:rsid w:val="00786876"/>
    <w:rsid w:val="00786A36"/>
    <w:rsid w:val="00786A5B"/>
    <w:rsid w:val="00786D89"/>
    <w:rsid w:val="00786E6D"/>
    <w:rsid w:val="00787311"/>
    <w:rsid w:val="0078775E"/>
    <w:rsid w:val="0078791E"/>
    <w:rsid w:val="00791288"/>
    <w:rsid w:val="00791D75"/>
    <w:rsid w:val="007925BE"/>
    <w:rsid w:val="007950CB"/>
    <w:rsid w:val="00795D60"/>
    <w:rsid w:val="00797BE6"/>
    <w:rsid w:val="007A0D6F"/>
    <w:rsid w:val="007A0F9E"/>
    <w:rsid w:val="007A19D2"/>
    <w:rsid w:val="007A227B"/>
    <w:rsid w:val="007A29DA"/>
    <w:rsid w:val="007A2D6F"/>
    <w:rsid w:val="007A320E"/>
    <w:rsid w:val="007A335D"/>
    <w:rsid w:val="007A37EF"/>
    <w:rsid w:val="007A3FAF"/>
    <w:rsid w:val="007A4CE3"/>
    <w:rsid w:val="007A5083"/>
    <w:rsid w:val="007A5421"/>
    <w:rsid w:val="007A5F6F"/>
    <w:rsid w:val="007A600F"/>
    <w:rsid w:val="007A7B65"/>
    <w:rsid w:val="007A7EBB"/>
    <w:rsid w:val="007A7F68"/>
    <w:rsid w:val="007B0548"/>
    <w:rsid w:val="007B06FB"/>
    <w:rsid w:val="007B135F"/>
    <w:rsid w:val="007B18FE"/>
    <w:rsid w:val="007B19F5"/>
    <w:rsid w:val="007B2B4A"/>
    <w:rsid w:val="007B331C"/>
    <w:rsid w:val="007B3B5B"/>
    <w:rsid w:val="007B481C"/>
    <w:rsid w:val="007B49B1"/>
    <w:rsid w:val="007B4A31"/>
    <w:rsid w:val="007B4DD9"/>
    <w:rsid w:val="007B5307"/>
    <w:rsid w:val="007B5850"/>
    <w:rsid w:val="007B68B9"/>
    <w:rsid w:val="007B6E1C"/>
    <w:rsid w:val="007B7124"/>
    <w:rsid w:val="007B730A"/>
    <w:rsid w:val="007B7536"/>
    <w:rsid w:val="007B7BB5"/>
    <w:rsid w:val="007B7F8E"/>
    <w:rsid w:val="007C08E3"/>
    <w:rsid w:val="007C0AAF"/>
    <w:rsid w:val="007C1FAC"/>
    <w:rsid w:val="007C379F"/>
    <w:rsid w:val="007C4EA9"/>
    <w:rsid w:val="007C52B8"/>
    <w:rsid w:val="007C52D3"/>
    <w:rsid w:val="007C55E9"/>
    <w:rsid w:val="007C5F29"/>
    <w:rsid w:val="007C61C4"/>
    <w:rsid w:val="007C6B86"/>
    <w:rsid w:val="007C7556"/>
    <w:rsid w:val="007C77A2"/>
    <w:rsid w:val="007C789C"/>
    <w:rsid w:val="007C791C"/>
    <w:rsid w:val="007C7D66"/>
    <w:rsid w:val="007C7F0F"/>
    <w:rsid w:val="007D008B"/>
    <w:rsid w:val="007D01EA"/>
    <w:rsid w:val="007D0692"/>
    <w:rsid w:val="007D0914"/>
    <w:rsid w:val="007D0AB1"/>
    <w:rsid w:val="007D0B98"/>
    <w:rsid w:val="007D3A10"/>
    <w:rsid w:val="007D400F"/>
    <w:rsid w:val="007D4940"/>
    <w:rsid w:val="007D5DAA"/>
    <w:rsid w:val="007D7A42"/>
    <w:rsid w:val="007D7BC3"/>
    <w:rsid w:val="007D7BE9"/>
    <w:rsid w:val="007D7F5D"/>
    <w:rsid w:val="007E0646"/>
    <w:rsid w:val="007E0D26"/>
    <w:rsid w:val="007E2654"/>
    <w:rsid w:val="007E2E1A"/>
    <w:rsid w:val="007E3CEF"/>
    <w:rsid w:val="007E3D55"/>
    <w:rsid w:val="007E44B9"/>
    <w:rsid w:val="007E4AFC"/>
    <w:rsid w:val="007E53FD"/>
    <w:rsid w:val="007E5D95"/>
    <w:rsid w:val="007E631E"/>
    <w:rsid w:val="007E7F26"/>
    <w:rsid w:val="007F0652"/>
    <w:rsid w:val="007F0979"/>
    <w:rsid w:val="007F0E10"/>
    <w:rsid w:val="007F15DC"/>
    <w:rsid w:val="007F1A51"/>
    <w:rsid w:val="007F1E6D"/>
    <w:rsid w:val="007F263E"/>
    <w:rsid w:val="007F377C"/>
    <w:rsid w:val="007F4FEF"/>
    <w:rsid w:val="007F5819"/>
    <w:rsid w:val="007F5AF8"/>
    <w:rsid w:val="007F61EF"/>
    <w:rsid w:val="007F6263"/>
    <w:rsid w:val="007F6538"/>
    <w:rsid w:val="007F6866"/>
    <w:rsid w:val="007F6B78"/>
    <w:rsid w:val="007F6F51"/>
    <w:rsid w:val="007F73EE"/>
    <w:rsid w:val="007F7D58"/>
    <w:rsid w:val="00801223"/>
    <w:rsid w:val="008021AA"/>
    <w:rsid w:val="00802367"/>
    <w:rsid w:val="00803320"/>
    <w:rsid w:val="008039BA"/>
    <w:rsid w:val="00803DDB"/>
    <w:rsid w:val="00803F54"/>
    <w:rsid w:val="00804449"/>
    <w:rsid w:val="0080455E"/>
    <w:rsid w:val="00804FFB"/>
    <w:rsid w:val="008051C1"/>
    <w:rsid w:val="008056B1"/>
    <w:rsid w:val="00805B0A"/>
    <w:rsid w:val="00805C75"/>
    <w:rsid w:val="00806B57"/>
    <w:rsid w:val="008071D8"/>
    <w:rsid w:val="008076AD"/>
    <w:rsid w:val="00807BE6"/>
    <w:rsid w:val="00810094"/>
    <w:rsid w:val="00810648"/>
    <w:rsid w:val="008107D4"/>
    <w:rsid w:val="008107FD"/>
    <w:rsid w:val="008108A2"/>
    <w:rsid w:val="008135A2"/>
    <w:rsid w:val="00813FD7"/>
    <w:rsid w:val="0081513E"/>
    <w:rsid w:val="00815155"/>
    <w:rsid w:val="0081569F"/>
    <w:rsid w:val="00815D5B"/>
    <w:rsid w:val="00816975"/>
    <w:rsid w:val="00816B36"/>
    <w:rsid w:val="008174B5"/>
    <w:rsid w:val="0081790E"/>
    <w:rsid w:val="00820024"/>
    <w:rsid w:val="00820425"/>
    <w:rsid w:val="0082050A"/>
    <w:rsid w:val="0082098A"/>
    <w:rsid w:val="00821020"/>
    <w:rsid w:val="00822A17"/>
    <w:rsid w:val="00822DF9"/>
    <w:rsid w:val="00822E02"/>
    <w:rsid w:val="00822EF6"/>
    <w:rsid w:val="008232CB"/>
    <w:rsid w:val="008243F9"/>
    <w:rsid w:val="00824A64"/>
    <w:rsid w:val="00825D57"/>
    <w:rsid w:val="00825F7C"/>
    <w:rsid w:val="00826E2A"/>
    <w:rsid w:val="00827571"/>
    <w:rsid w:val="008275E7"/>
    <w:rsid w:val="008278D2"/>
    <w:rsid w:val="0083005E"/>
    <w:rsid w:val="00830A8F"/>
    <w:rsid w:val="00830D08"/>
    <w:rsid w:val="0083124F"/>
    <w:rsid w:val="0083155F"/>
    <w:rsid w:val="00831D27"/>
    <w:rsid w:val="00831FC0"/>
    <w:rsid w:val="00832390"/>
    <w:rsid w:val="0083356F"/>
    <w:rsid w:val="00833C3E"/>
    <w:rsid w:val="00834426"/>
    <w:rsid w:val="008348D6"/>
    <w:rsid w:val="00835149"/>
    <w:rsid w:val="008358C6"/>
    <w:rsid w:val="00836E2D"/>
    <w:rsid w:val="008371D4"/>
    <w:rsid w:val="0083755F"/>
    <w:rsid w:val="00837741"/>
    <w:rsid w:val="00837772"/>
    <w:rsid w:val="00837775"/>
    <w:rsid w:val="00837C4E"/>
    <w:rsid w:val="00837DAC"/>
    <w:rsid w:val="00837DFF"/>
    <w:rsid w:val="00837E85"/>
    <w:rsid w:val="008404F4"/>
    <w:rsid w:val="0084061D"/>
    <w:rsid w:val="00841760"/>
    <w:rsid w:val="00841D4B"/>
    <w:rsid w:val="008424F2"/>
    <w:rsid w:val="00842B37"/>
    <w:rsid w:val="00843159"/>
    <w:rsid w:val="0084362C"/>
    <w:rsid w:val="008437F8"/>
    <w:rsid w:val="00844076"/>
    <w:rsid w:val="00844E44"/>
    <w:rsid w:val="008456B2"/>
    <w:rsid w:val="008461C0"/>
    <w:rsid w:val="008464AF"/>
    <w:rsid w:val="00847045"/>
    <w:rsid w:val="0084725C"/>
    <w:rsid w:val="008474A5"/>
    <w:rsid w:val="008500E7"/>
    <w:rsid w:val="0085073D"/>
    <w:rsid w:val="00851C2A"/>
    <w:rsid w:val="00851D56"/>
    <w:rsid w:val="00851DE0"/>
    <w:rsid w:val="00852468"/>
    <w:rsid w:val="00852754"/>
    <w:rsid w:val="00853E3D"/>
    <w:rsid w:val="00853F1E"/>
    <w:rsid w:val="00854172"/>
    <w:rsid w:val="00855D92"/>
    <w:rsid w:val="00856DB8"/>
    <w:rsid w:val="00857BEA"/>
    <w:rsid w:val="00857CB1"/>
    <w:rsid w:val="008600F0"/>
    <w:rsid w:val="008601AA"/>
    <w:rsid w:val="00860F5E"/>
    <w:rsid w:val="0086114D"/>
    <w:rsid w:val="00861E3E"/>
    <w:rsid w:val="0086287F"/>
    <w:rsid w:val="00864ABF"/>
    <w:rsid w:val="008650D1"/>
    <w:rsid w:val="00865178"/>
    <w:rsid w:val="0086687F"/>
    <w:rsid w:val="00866F7C"/>
    <w:rsid w:val="008670E9"/>
    <w:rsid w:val="0086719B"/>
    <w:rsid w:val="008672F5"/>
    <w:rsid w:val="00867C2D"/>
    <w:rsid w:val="00870B4F"/>
    <w:rsid w:val="00870D75"/>
    <w:rsid w:val="008710EA"/>
    <w:rsid w:val="008713B8"/>
    <w:rsid w:val="00871A54"/>
    <w:rsid w:val="00871CAE"/>
    <w:rsid w:val="00873416"/>
    <w:rsid w:val="0087364A"/>
    <w:rsid w:val="00873C01"/>
    <w:rsid w:val="00874E99"/>
    <w:rsid w:val="008752BC"/>
    <w:rsid w:val="008752E9"/>
    <w:rsid w:val="0087562D"/>
    <w:rsid w:val="008756C4"/>
    <w:rsid w:val="00875841"/>
    <w:rsid w:val="00875E77"/>
    <w:rsid w:val="00876689"/>
    <w:rsid w:val="008767D3"/>
    <w:rsid w:val="0087699C"/>
    <w:rsid w:val="00876D7B"/>
    <w:rsid w:val="00876E09"/>
    <w:rsid w:val="0087721A"/>
    <w:rsid w:val="0087777F"/>
    <w:rsid w:val="0088052F"/>
    <w:rsid w:val="008805C9"/>
    <w:rsid w:val="00880A0D"/>
    <w:rsid w:val="00882B5F"/>
    <w:rsid w:val="00882E12"/>
    <w:rsid w:val="00882FF8"/>
    <w:rsid w:val="00883F2E"/>
    <w:rsid w:val="00884722"/>
    <w:rsid w:val="00884D43"/>
    <w:rsid w:val="0088517D"/>
    <w:rsid w:val="0088534D"/>
    <w:rsid w:val="0088591F"/>
    <w:rsid w:val="00885A5B"/>
    <w:rsid w:val="00885E27"/>
    <w:rsid w:val="00885EB1"/>
    <w:rsid w:val="0088740E"/>
    <w:rsid w:val="008875B2"/>
    <w:rsid w:val="008900EB"/>
    <w:rsid w:val="00890C77"/>
    <w:rsid w:val="00891602"/>
    <w:rsid w:val="00891C01"/>
    <w:rsid w:val="0089257B"/>
    <w:rsid w:val="0089308C"/>
    <w:rsid w:val="00893439"/>
    <w:rsid w:val="0089377A"/>
    <w:rsid w:val="008939B1"/>
    <w:rsid w:val="00894046"/>
    <w:rsid w:val="0089421D"/>
    <w:rsid w:val="0089485C"/>
    <w:rsid w:val="00895032"/>
    <w:rsid w:val="00895455"/>
    <w:rsid w:val="00895F4D"/>
    <w:rsid w:val="008960E1"/>
    <w:rsid w:val="00896B46"/>
    <w:rsid w:val="0089763D"/>
    <w:rsid w:val="008A0BE3"/>
    <w:rsid w:val="008A0D4E"/>
    <w:rsid w:val="008A120F"/>
    <w:rsid w:val="008A179C"/>
    <w:rsid w:val="008A2539"/>
    <w:rsid w:val="008A2ACD"/>
    <w:rsid w:val="008A2B56"/>
    <w:rsid w:val="008A3270"/>
    <w:rsid w:val="008A37C9"/>
    <w:rsid w:val="008A43B8"/>
    <w:rsid w:val="008A471F"/>
    <w:rsid w:val="008A481B"/>
    <w:rsid w:val="008A5421"/>
    <w:rsid w:val="008A58DE"/>
    <w:rsid w:val="008A58E0"/>
    <w:rsid w:val="008A5E6E"/>
    <w:rsid w:val="008A648F"/>
    <w:rsid w:val="008A6ECB"/>
    <w:rsid w:val="008A7562"/>
    <w:rsid w:val="008A7E12"/>
    <w:rsid w:val="008B0D05"/>
    <w:rsid w:val="008B381D"/>
    <w:rsid w:val="008B4118"/>
    <w:rsid w:val="008B42AC"/>
    <w:rsid w:val="008B4318"/>
    <w:rsid w:val="008B58BE"/>
    <w:rsid w:val="008B5BA6"/>
    <w:rsid w:val="008B73DF"/>
    <w:rsid w:val="008B7A44"/>
    <w:rsid w:val="008C025B"/>
    <w:rsid w:val="008C0F1B"/>
    <w:rsid w:val="008C1008"/>
    <w:rsid w:val="008C12DD"/>
    <w:rsid w:val="008C2261"/>
    <w:rsid w:val="008C244C"/>
    <w:rsid w:val="008C2FB1"/>
    <w:rsid w:val="008C401B"/>
    <w:rsid w:val="008C4401"/>
    <w:rsid w:val="008C4BFC"/>
    <w:rsid w:val="008C4EAF"/>
    <w:rsid w:val="008C5861"/>
    <w:rsid w:val="008C5AE0"/>
    <w:rsid w:val="008C6672"/>
    <w:rsid w:val="008C6DB5"/>
    <w:rsid w:val="008C72B0"/>
    <w:rsid w:val="008C797A"/>
    <w:rsid w:val="008D02B8"/>
    <w:rsid w:val="008D0615"/>
    <w:rsid w:val="008D0A1A"/>
    <w:rsid w:val="008D0ABE"/>
    <w:rsid w:val="008D25F5"/>
    <w:rsid w:val="008D2C93"/>
    <w:rsid w:val="008D2D95"/>
    <w:rsid w:val="008D2E61"/>
    <w:rsid w:val="008D386C"/>
    <w:rsid w:val="008D3AD4"/>
    <w:rsid w:val="008D44C4"/>
    <w:rsid w:val="008D4983"/>
    <w:rsid w:val="008D52A4"/>
    <w:rsid w:val="008D5512"/>
    <w:rsid w:val="008D5CD7"/>
    <w:rsid w:val="008D65AA"/>
    <w:rsid w:val="008E0943"/>
    <w:rsid w:val="008E0A3C"/>
    <w:rsid w:val="008E0DFC"/>
    <w:rsid w:val="008E1E5D"/>
    <w:rsid w:val="008E2D72"/>
    <w:rsid w:val="008E3233"/>
    <w:rsid w:val="008E3A92"/>
    <w:rsid w:val="008E4271"/>
    <w:rsid w:val="008E54BF"/>
    <w:rsid w:val="008E5B41"/>
    <w:rsid w:val="008E5C9E"/>
    <w:rsid w:val="008E7132"/>
    <w:rsid w:val="008E7350"/>
    <w:rsid w:val="008F0283"/>
    <w:rsid w:val="008F03B5"/>
    <w:rsid w:val="008F0B00"/>
    <w:rsid w:val="008F14B1"/>
    <w:rsid w:val="008F273A"/>
    <w:rsid w:val="008F286C"/>
    <w:rsid w:val="008F2966"/>
    <w:rsid w:val="008F3F63"/>
    <w:rsid w:val="008F5012"/>
    <w:rsid w:val="008F7482"/>
    <w:rsid w:val="008F788B"/>
    <w:rsid w:val="008F7A40"/>
    <w:rsid w:val="008F7E97"/>
    <w:rsid w:val="00900A53"/>
    <w:rsid w:val="009012A6"/>
    <w:rsid w:val="0090147B"/>
    <w:rsid w:val="00901693"/>
    <w:rsid w:val="00901AB6"/>
    <w:rsid w:val="00902A17"/>
    <w:rsid w:val="0090316F"/>
    <w:rsid w:val="00903462"/>
    <w:rsid w:val="00906190"/>
    <w:rsid w:val="009072DA"/>
    <w:rsid w:val="00907666"/>
    <w:rsid w:val="00907D54"/>
    <w:rsid w:val="009107EF"/>
    <w:rsid w:val="00910FAD"/>
    <w:rsid w:val="00911DC4"/>
    <w:rsid w:val="009127DD"/>
    <w:rsid w:val="00912CEA"/>
    <w:rsid w:val="00915202"/>
    <w:rsid w:val="00915606"/>
    <w:rsid w:val="00915758"/>
    <w:rsid w:val="00916876"/>
    <w:rsid w:val="00916A35"/>
    <w:rsid w:val="009177F4"/>
    <w:rsid w:val="00917E93"/>
    <w:rsid w:val="00920368"/>
    <w:rsid w:val="00920478"/>
    <w:rsid w:val="009207EE"/>
    <w:rsid w:val="00920A85"/>
    <w:rsid w:val="0092115C"/>
    <w:rsid w:val="00921B35"/>
    <w:rsid w:val="0092214B"/>
    <w:rsid w:val="009231C7"/>
    <w:rsid w:val="00923541"/>
    <w:rsid w:val="00923AD7"/>
    <w:rsid w:val="00923FD4"/>
    <w:rsid w:val="0092419D"/>
    <w:rsid w:val="009245FE"/>
    <w:rsid w:val="00924E9E"/>
    <w:rsid w:val="00924FAB"/>
    <w:rsid w:val="0092690F"/>
    <w:rsid w:val="00927367"/>
    <w:rsid w:val="0092776B"/>
    <w:rsid w:val="0093004D"/>
    <w:rsid w:val="00930B52"/>
    <w:rsid w:val="009316EE"/>
    <w:rsid w:val="00931C4C"/>
    <w:rsid w:val="00931E8D"/>
    <w:rsid w:val="00932995"/>
    <w:rsid w:val="00933EA1"/>
    <w:rsid w:val="00934D69"/>
    <w:rsid w:val="00934DE4"/>
    <w:rsid w:val="00934F6F"/>
    <w:rsid w:val="0093527C"/>
    <w:rsid w:val="009359D0"/>
    <w:rsid w:val="00935CE3"/>
    <w:rsid w:val="00936481"/>
    <w:rsid w:val="00936E7F"/>
    <w:rsid w:val="009372E4"/>
    <w:rsid w:val="009375E9"/>
    <w:rsid w:val="009376D5"/>
    <w:rsid w:val="0094068C"/>
    <w:rsid w:val="0094149B"/>
    <w:rsid w:val="00941AA1"/>
    <w:rsid w:val="0094224E"/>
    <w:rsid w:val="00942891"/>
    <w:rsid w:val="00942B65"/>
    <w:rsid w:val="00942BEF"/>
    <w:rsid w:val="0094310E"/>
    <w:rsid w:val="00943300"/>
    <w:rsid w:val="0094332F"/>
    <w:rsid w:val="00943426"/>
    <w:rsid w:val="0094393D"/>
    <w:rsid w:val="00944F0D"/>
    <w:rsid w:val="00945585"/>
    <w:rsid w:val="00946172"/>
    <w:rsid w:val="009464F7"/>
    <w:rsid w:val="00950C7B"/>
    <w:rsid w:val="00950E03"/>
    <w:rsid w:val="00954197"/>
    <w:rsid w:val="0095424D"/>
    <w:rsid w:val="009546BF"/>
    <w:rsid w:val="00954B28"/>
    <w:rsid w:val="00954C18"/>
    <w:rsid w:val="0095520D"/>
    <w:rsid w:val="0095591A"/>
    <w:rsid w:val="00955B2F"/>
    <w:rsid w:val="00955B68"/>
    <w:rsid w:val="0095689C"/>
    <w:rsid w:val="00956FAF"/>
    <w:rsid w:val="00957865"/>
    <w:rsid w:val="00957E1C"/>
    <w:rsid w:val="00957F9E"/>
    <w:rsid w:val="009605D6"/>
    <w:rsid w:val="00962329"/>
    <w:rsid w:val="00962E0A"/>
    <w:rsid w:val="00963C97"/>
    <w:rsid w:val="00964304"/>
    <w:rsid w:val="00964830"/>
    <w:rsid w:val="00964987"/>
    <w:rsid w:val="009657A9"/>
    <w:rsid w:val="00967992"/>
    <w:rsid w:val="00970CC2"/>
    <w:rsid w:val="00971111"/>
    <w:rsid w:val="00971231"/>
    <w:rsid w:val="0097147F"/>
    <w:rsid w:val="009716BA"/>
    <w:rsid w:val="00971D45"/>
    <w:rsid w:val="00973DA9"/>
    <w:rsid w:val="00973EB4"/>
    <w:rsid w:val="00973F23"/>
    <w:rsid w:val="00973F6C"/>
    <w:rsid w:val="00973FD9"/>
    <w:rsid w:val="009740CA"/>
    <w:rsid w:val="009746D2"/>
    <w:rsid w:val="00975C50"/>
    <w:rsid w:val="00975D80"/>
    <w:rsid w:val="009769FF"/>
    <w:rsid w:val="00976B5D"/>
    <w:rsid w:val="0098025C"/>
    <w:rsid w:val="00981348"/>
    <w:rsid w:val="009814F9"/>
    <w:rsid w:val="009818B7"/>
    <w:rsid w:val="00982608"/>
    <w:rsid w:val="00982CFC"/>
    <w:rsid w:val="009830E4"/>
    <w:rsid w:val="009835BF"/>
    <w:rsid w:val="00983D00"/>
    <w:rsid w:val="009852EB"/>
    <w:rsid w:val="0098588C"/>
    <w:rsid w:val="00985B42"/>
    <w:rsid w:val="009860A7"/>
    <w:rsid w:val="00987975"/>
    <w:rsid w:val="00990A19"/>
    <w:rsid w:val="00990BB0"/>
    <w:rsid w:val="00990C99"/>
    <w:rsid w:val="0099116A"/>
    <w:rsid w:val="009919EF"/>
    <w:rsid w:val="00992513"/>
    <w:rsid w:val="00992662"/>
    <w:rsid w:val="00994130"/>
    <w:rsid w:val="00994CF6"/>
    <w:rsid w:val="00994E75"/>
    <w:rsid w:val="00994F93"/>
    <w:rsid w:val="0099518C"/>
    <w:rsid w:val="00995B0A"/>
    <w:rsid w:val="009966FE"/>
    <w:rsid w:val="00996B3A"/>
    <w:rsid w:val="00997F7B"/>
    <w:rsid w:val="009A084C"/>
    <w:rsid w:val="009A0F34"/>
    <w:rsid w:val="009A14D8"/>
    <w:rsid w:val="009A1BC8"/>
    <w:rsid w:val="009A2823"/>
    <w:rsid w:val="009A308C"/>
    <w:rsid w:val="009A38DE"/>
    <w:rsid w:val="009A44A0"/>
    <w:rsid w:val="009A47D2"/>
    <w:rsid w:val="009A4AF8"/>
    <w:rsid w:val="009A5063"/>
    <w:rsid w:val="009A5113"/>
    <w:rsid w:val="009A595A"/>
    <w:rsid w:val="009A5B97"/>
    <w:rsid w:val="009A606B"/>
    <w:rsid w:val="009A649C"/>
    <w:rsid w:val="009A6B17"/>
    <w:rsid w:val="009A6BBA"/>
    <w:rsid w:val="009A790E"/>
    <w:rsid w:val="009A79A2"/>
    <w:rsid w:val="009A7AAB"/>
    <w:rsid w:val="009A7BB3"/>
    <w:rsid w:val="009B0BC7"/>
    <w:rsid w:val="009B0C9B"/>
    <w:rsid w:val="009B0CA4"/>
    <w:rsid w:val="009B1265"/>
    <w:rsid w:val="009B19E5"/>
    <w:rsid w:val="009B2606"/>
    <w:rsid w:val="009B2B0E"/>
    <w:rsid w:val="009B3477"/>
    <w:rsid w:val="009B34D9"/>
    <w:rsid w:val="009B3692"/>
    <w:rsid w:val="009B3CCB"/>
    <w:rsid w:val="009B3FF9"/>
    <w:rsid w:val="009B47CC"/>
    <w:rsid w:val="009B52E3"/>
    <w:rsid w:val="009B6A81"/>
    <w:rsid w:val="009B6F15"/>
    <w:rsid w:val="009B7BA4"/>
    <w:rsid w:val="009B7D93"/>
    <w:rsid w:val="009C017B"/>
    <w:rsid w:val="009C15B3"/>
    <w:rsid w:val="009C21C5"/>
    <w:rsid w:val="009C382E"/>
    <w:rsid w:val="009C45AC"/>
    <w:rsid w:val="009C4F13"/>
    <w:rsid w:val="009C5093"/>
    <w:rsid w:val="009C570B"/>
    <w:rsid w:val="009C5C69"/>
    <w:rsid w:val="009C5CDE"/>
    <w:rsid w:val="009C6515"/>
    <w:rsid w:val="009C7672"/>
    <w:rsid w:val="009C7A99"/>
    <w:rsid w:val="009C7C2B"/>
    <w:rsid w:val="009C7CB5"/>
    <w:rsid w:val="009D056A"/>
    <w:rsid w:val="009D0589"/>
    <w:rsid w:val="009D2CE6"/>
    <w:rsid w:val="009D4622"/>
    <w:rsid w:val="009D4721"/>
    <w:rsid w:val="009D48A9"/>
    <w:rsid w:val="009D4DC6"/>
    <w:rsid w:val="009D53F4"/>
    <w:rsid w:val="009D5418"/>
    <w:rsid w:val="009D620B"/>
    <w:rsid w:val="009D654A"/>
    <w:rsid w:val="009D6CE2"/>
    <w:rsid w:val="009D6FB1"/>
    <w:rsid w:val="009D7A67"/>
    <w:rsid w:val="009D7EEA"/>
    <w:rsid w:val="009E0197"/>
    <w:rsid w:val="009E04EE"/>
    <w:rsid w:val="009E0A84"/>
    <w:rsid w:val="009E13C8"/>
    <w:rsid w:val="009E17FF"/>
    <w:rsid w:val="009E180A"/>
    <w:rsid w:val="009E2861"/>
    <w:rsid w:val="009E294C"/>
    <w:rsid w:val="009E3041"/>
    <w:rsid w:val="009E3AD4"/>
    <w:rsid w:val="009E3E1F"/>
    <w:rsid w:val="009E4D46"/>
    <w:rsid w:val="009E6DCA"/>
    <w:rsid w:val="009E7803"/>
    <w:rsid w:val="009E7F89"/>
    <w:rsid w:val="009F00E5"/>
    <w:rsid w:val="009F04B6"/>
    <w:rsid w:val="009F0523"/>
    <w:rsid w:val="009F072C"/>
    <w:rsid w:val="009F1014"/>
    <w:rsid w:val="009F14AC"/>
    <w:rsid w:val="009F1D0A"/>
    <w:rsid w:val="009F3380"/>
    <w:rsid w:val="009F3A9E"/>
    <w:rsid w:val="009F3ED3"/>
    <w:rsid w:val="009F40B3"/>
    <w:rsid w:val="009F426F"/>
    <w:rsid w:val="009F4862"/>
    <w:rsid w:val="009F5AD9"/>
    <w:rsid w:val="009F627D"/>
    <w:rsid w:val="009F69FA"/>
    <w:rsid w:val="009F72E7"/>
    <w:rsid w:val="009F75BF"/>
    <w:rsid w:val="009F7AA3"/>
    <w:rsid w:val="009F7BC4"/>
    <w:rsid w:val="009F7FFE"/>
    <w:rsid w:val="00A00577"/>
    <w:rsid w:val="00A00CF7"/>
    <w:rsid w:val="00A00D4B"/>
    <w:rsid w:val="00A012E3"/>
    <w:rsid w:val="00A01683"/>
    <w:rsid w:val="00A0236B"/>
    <w:rsid w:val="00A027EA"/>
    <w:rsid w:val="00A0287A"/>
    <w:rsid w:val="00A02B44"/>
    <w:rsid w:val="00A02D69"/>
    <w:rsid w:val="00A0357A"/>
    <w:rsid w:val="00A03F09"/>
    <w:rsid w:val="00A04740"/>
    <w:rsid w:val="00A04BB1"/>
    <w:rsid w:val="00A054D4"/>
    <w:rsid w:val="00A05A27"/>
    <w:rsid w:val="00A074BB"/>
    <w:rsid w:val="00A07E81"/>
    <w:rsid w:val="00A07ED5"/>
    <w:rsid w:val="00A1005B"/>
    <w:rsid w:val="00A104F7"/>
    <w:rsid w:val="00A1052D"/>
    <w:rsid w:val="00A11170"/>
    <w:rsid w:val="00A11503"/>
    <w:rsid w:val="00A11EC3"/>
    <w:rsid w:val="00A12002"/>
    <w:rsid w:val="00A123E9"/>
    <w:rsid w:val="00A12FFF"/>
    <w:rsid w:val="00A149BE"/>
    <w:rsid w:val="00A14BAB"/>
    <w:rsid w:val="00A154FF"/>
    <w:rsid w:val="00A156DC"/>
    <w:rsid w:val="00A156F6"/>
    <w:rsid w:val="00A15AD1"/>
    <w:rsid w:val="00A16777"/>
    <w:rsid w:val="00A16805"/>
    <w:rsid w:val="00A16986"/>
    <w:rsid w:val="00A16C37"/>
    <w:rsid w:val="00A16E9F"/>
    <w:rsid w:val="00A17155"/>
    <w:rsid w:val="00A20EC6"/>
    <w:rsid w:val="00A2184A"/>
    <w:rsid w:val="00A21958"/>
    <w:rsid w:val="00A21EEA"/>
    <w:rsid w:val="00A226F2"/>
    <w:rsid w:val="00A23D5C"/>
    <w:rsid w:val="00A2525C"/>
    <w:rsid w:val="00A2596A"/>
    <w:rsid w:val="00A27A9B"/>
    <w:rsid w:val="00A305F2"/>
    <w:rsid w:val="00A31402"/>
    <w:rsid w:val="00A31754"/>
    <w:rsid w:val="00A31D6D"/>
    <w:rsid w:val="00A344C5"/>
    <w:rsid w:val="00A353F4"/>
    <w:rsid w:val="00A35E37"/>
    <w:rsid w:val="00A36A94"/>
    <w:rsid w:val="00A376CE"/>
    <w:rsid w:val="00A37F00"/>
    <w:rsid w:val="00A37FF7"/>
    <w:rsid w:val="00A4044B"/>
    <w:rsid w:val="00A40A44"/>
    <w:rsid w:val="00A40F78"/>
    <w:rsid w:val="00A416F4"/>
    <w:rsid w:val="00A41AA7"/>
    <w:rsid w:val="00A431E7"/>
    <w:rsid w:val="00A43277"/>
    <w:rsid w:val="00A432AA"/>
    <w:rsid w:val="00A43664"/>
    <w:rsid w:val="00A4417D"/>
    <w:rsid w:val="00A445BB"/>
    <w:rsid w:val="00A450D5"/>
    <w:rsid w:val="00A455E2"/>
    <w:rsid w:val="00A45DAD"/>
    <w:rsid w:val="00A46BCB"/>
    <w:rsid w:val="00A46EA5"/>
    <w:rsid w:val="00A47483"/>
    <w:rsid w:val="00A47D7C"/>
    <w:rsid w:val="00A47E5A"/>
    <w:rsid w:val="00A50458"/>
    <w:rsid w:val="00A50635"/>
    <w:rsid w:val="00A5087A"/>
    <w:rsid w:val="00A50C06"/>
    <w:rsid w:val="00A50C8E"/>
    <w:rsid w:val="00A52549"/>
    <w:rsid w:val="00A5373A"/>
    <w:rsid w:val="00A548EA"/>
    <w:rsid w:val="00A54F85"/>
    <w:rsid w:val="00A55072"/>
    <w:rsid w:val="00A55886"/>
    <w:rsid w:val="00A5638C"/>
    <w:rsid w:val="00A56832"/>
    <w:rsid w:val="00A56BFC"/>
    <w:rsid w:val="00A57A77"/>
    <w:rsid w:val="00A57DD7"/>
    <w:rsid w:val="00A60D26"/>
    <w:rsid w:val="00A60F79"/>
    <w:rsid w:val="00A61078"/>
    <w:rsid w:val="00A61352"/>
    <w:rsid w:val="00A618E5"/>
    <w:rsid w:val="00A62672"/>
    <w:rsid w:val="00A627B2"/>
    <w:rsid w:val="00A629AF"/>
    <w:rsid w:val="00A62F3B"/>
    <w:rsid w:val="00A632D1"/>
    <w:rsid w:val="00A6385B"/>
    <w:rsid w:val="00A6392B"/>
    <w:rsid w:val="00A639CA"/>
    <w:rsid w:val="00A63C06"/>
    <w:rsid w:val="00A65237"/>
    <w:rsid w:val="00A6545D"/>
    <w:rsid w:val="00A65B95"/>
    <w:rsid w:val="00A66322"/>
    <w:rsid w:val="00A676AD"/>
    <w:rsid w:val="00A676EA"/>
    <w:rsid w:val="00A6787D"/>
    <w:rsid w:val="00A70786"/>
    <w:rsid w:val="00A7104F"/>
    <w:rsid w:val="00A7159F"/>
    <w:rsid w:val="00A718CB"/>
    <w:rsid w:val="00A71A7D"/>
    <w:rsid w:val="00A71AB1"/>
    <w:rsid w:val="00A71D4C"/>
    <w:rsid w:val="00A730D8"/>
    <w:rsid w:val="00A7373B"/>
    <w:rsid w:val="00A74326"/>
    <w:rsid w:val="00A74B72"/>
    <w:rsid w:val="00A74C70"/>
    <w:rsid w:val="00A75080"/>
    <w:rsid w:val="00A75C7A"/>
    <w:rsid w:val="00A760AE"/>
    <w:rsid w:val="00A760BE"/>
    <w:rsid w:val="00A765F6"/>
    <w:rsid w:val="00A8152B"/>
    <w:rsid w:val="00A8182D"/>
    <w:rsid w:val="00A81FEB"/>
    <w:rsid w:val="00A8321F"/>
    <w:rsid w:val="00A83B15"/>
    <w:rsid w:val="00A8492D"/>
    <w:rsid w:val="00A85068"/>
    <w:rsid w:val="00A8585D"/>
    <w:rsid w:val="00A85F4E"/>
    <w:rsid w:val="00A86CEC"/>
    <w:rsid w:val="00A86F2E"/>
    <w:rsid w:val="00A876D7"/>
    <w:rsid w:val="00A8795F"/>
    <w:rsid w:val="00A87E5C"/>
    <w:rsid w:val="00A909E8"/>
    <w:rsid w:val="00A914F0"/>
    <w:rsid w:val="00A919F5"/>
    <w:rsid w:val="00A920DD"/>
    <w:rsid w:val="00A92471"/>
    <w:rsid w:val="00A92E80"/>
    <w:rsid w:val="00A946F9"/>
    <w:rsid w:val="00A94BE4"/>
    <w:rsid w:val="00A94D50"/>
    <w:rsid w:val="00A94DAB"/>
    <w:rsid w:val="00A9502F"/>
    <w:rsid w:val="00A954C2"/>
    <w:rsid w:val="00A964F2"/>
    <w:rsid w:val="00A96FA8"/>
    <w:rsid w:val="00A97CCD"/>
    <w:rsid w:val="00AA0B22"/>
    <w:rsid w:val="00AA0B6F"/>
    <w:rsid w:val="00AA0F2C"/>
    <w:rsid w:val="00AA127E"/>
    <w:rsid w:val="00AA3F06"/>
    <w:rsid w:val="00AA47C3"/>
    <w:rsid w:val="00AA4CF4"/>
    <w:rsid w:val="00AA4E7C"/>
    <w:rsid w:val="00AA518D"/>
    <w:rsid w:val="00AA64B3"/>
    <w:rsid w:val="00AA6C84"/>
    <w:rsid w:val="00AB2478"/>
    <w:rsid w:val="00AB248F"/>
    <w:rsid w:val="00AB262A"/>
    <w:rsid w:val="00AB2A2E"/>
    <w:rsid w:val="00AB2A6E"/>
    <w:rsid w:val="00AB2FDE"/>
    <w:rsid w:val="00AB39F8"/>
    <w:rsid w:val="00AB3BA3"/>
    <w:rsid w:val="00AB3D89"/>
    <w:rsid w:val="00AB3E0B"/>
    <w:rsid w:val="00AB4323"/>
    <w:rsid w:val="00AB47C6"/>
    <w:rsid w:val="00AB4DE5"/>
    <w:rsid w:val="00AB68DF"/>
    <w:rsid w:val="00AB6BA4"/>
    <w:rsid w:val="00AB6DCB"/>
    <w:rsid w:val="00AB711C"/>
    <w:rsid w:val="00AB7FCA"/>
    <w:rsid w:val="00AC0022"/>
    <w:rsid w:val="00AC009A"/>
    <w:rsid w:val="00AC0351"/>
    <w:rsid w:val="00AC0EE2"/>
    <w:rsid w:val="00AC1553"/>
    <w:rsid w:val="00AC22DF"/>
    <w:rsid w:val="00AC26F5"/>
    <w:rsid w:val="00AC28E7"/>
    <w:rsid w:val="00AC398B"/>
    <w:rsid w:val="00AC3E20"/>
    <w:rsid w:val="00AC44C7"/>
    <w:rsid w:val="00AC4781"/>
    <w:rsid w:val="00AC587F"/>
    <w:rsid w:val="00AC6275"/>
    <w:rsid w:val="00AC63AE"/>
    <w:rsid w:val="00AC696E"/>
    <w:rsid w:val="00AC6A8F"/>
    <w:rsid w:val="00AC7C84"/>
    <w:rsid w:val="00AC7D27"/>
    <w:rsid w:val="00AD17D6"/>
    <w:rsid w:val="00AD19B5"/>
    <w:rsid w:val="00AD1CE6"/>
    <w:rsid w:val="00AD27B4"/>
    <w:rsid w:val="00AD328B"/>
    <w:rsid w:val="00AD3F52"/>
    <w:rsid w:val="00AD42F2"/>
    <w:rsid w:val="00AD44CD"/>
    <w:rsid w:val="00AD4C13"/>
    <w:rsid w:val="00AD52ED"/>
    <w:rsid w:val="00AD5FE9"/>
    <w:rsid w:val="00AD608B"/>
    <w:rsid w:val="00AD6962"/>
    <w:rsid w:val="00AD716F"/>
    <w:rsid w:val="00AD7255"/>
    <w:rsid w:val="00AD7530"/>
    <w:rsid w:val="00AE03C6"/>
    <w:rsid w:val="00AE237C"/>
    <w:rsid w:val="00AE28E1"/>
    <w:rsid w:val="00AE2CFA"/>
    <w:rsid w:val="00AE2DFA"/>
    <w:rsid w:val="00AE3A22"/>
    <w:rsid w:val="00AE3CBB"/>
    <w:rsid w:val="00AE4822"/>
    <w:rsid w:val="00AE7718"/>
    <w:rsid w:val="00AF03A4"/>
    <w:rsid w:val="00AF065C"/>
    <w:rsid w:val="00AF0BE8"/>
    <w:rsid w:val="00AF1439"/>
    <w:rsid w:val="00AF160E"/>
    <w:rsid w:val="00AF1A25"/>
    <w:rsid w:val="00AF1A72"/>
    <w:rsid w:val="00AF34AB"/>
    <w:rsid w:val="00AF3847"/>
    <w:rsid w:val="00AF41BA"/>
    <w:rsid w:val="00AF4595"/>
    <w:rsid w:val="00AF474E"/>
    <w:rsid w:val="00AF590B"/>
    <w:rsid w:val="00AF59E2"/>
    <w:rsid w:val="00AF5B72"/>
    <w:rsid w:val="00AF6296"/>
    <w:rsid w:val="00AF6765"/>
    <w:rsid w:val="00AF7A91"/>
    <w:rsid w:val="00B01044"/>
    <w:rsid w:val="00B01F96"/>
    <w:rsid w:val="00B02741"/>
    <w:rsid w:val="00B031B4"/>
    <w:rsid w:val="00B032BE"/>
    <w:rsid w:val="00B04248"/>
    <w:rsid w:val="00B049C8"/>
    <w:rsid w:val="00B04F16"/>
    <w:rsid w:val="00B05880"/>
    <w:rsid w:val="00B05AAD"/>
    <w:rsid w:val="00B05DA4"/>
    <w:rsid w:val="00B071BC"/>
    <w:rsid w:val="00B07E48"/>
    <w:rsid w:val="00B07E82"/>
    <w:rsid w:val="00B1040B"/>
    <w:rsid w:val="00B10C3F"/>
    <w:rsid w:val="00B111AE"/>
    <w:rsid w:val="00B1262C"/>
    <w:rsid w:val="00B130B0"/>
    <w:rsid w:val="00B13484"/>
    <w:rsid w:val="00B14422"/>
    <w:rsid w:val="00B14BD5"/>
    <w:rsid w:val="00B14BEF"/>
    <w:rsid w:val="00B15444"/>
    <w:rsid w:val="00B15725"/>
    <w:rsid w:val="00B206FB"/>
    <w:rsid w:val="00B21562"/>
    <w:rsid w:val="00B2171F"/>
    <w:rsid w:val="00B2199C"/>
    <w:rsid w:val="00B21D5F"/>
    <w:rsid w:val="00B21D76"/>
    <w:rsid w:val="00B21DE4"/>
    <w:rsid w:val="00B21E09"/>
    <w:rsid w:val="00B221A3"/>
    <w:rsid w:val="00B226B6"/>
    <w:rsid w:val="00B2295E"/>
    <w:rsid w:val="00B22AC1"/>
    <w:rsid w:val="00B2324C"/>
    <w:rsid w:val="00B235DA"/>
    <w:rsid w:val="00B236A7"/>
    <w:rsid w:val="00B23AB2"/>
    <w:rsid w:val="00B23E01"/>
    <w:rsid w:val="00B2494E"/>
    <w:rsid w:val="00B2499F"/>
    <w:rsid w:val="00B2550D"/>
    <w:rsid w:val="00B257F3"/>
    <w:rsid w:val="00B26895"/>
    <w:rsid w:val="00B3059B"/>
    <w:rsid w:val="00B30D44"/>
    <w:rsid w:val="00B30F6A"/>
    <w:rsid w:val="00B32425"/>
    <w:rsid w:val="00B345DA"/>
    <w:rsid w:val="00B34803"/>
    <w:rsid w:val="00B34A5C"/>
    <w:rsid w:val="00B34C4A"/>
    <w:rsid w:val="00B351B0"/>
    <w:rsid w:val="00B354FE"/>
    <w:rsid w:val="00B3621A"/>
    <w:rsid w:val="00B36B0F"/>
    <w:rsid w:val="00B36C46"/>
    <w:rsid w:val="00B36E8D"/>
    <w:rsid w:val="00B37724"/>
    <w:rsid w:val="00B37869"/>
    <w:rsid w:val="00B4023E"/>
    <w:rsid w:val="00B404A2"/>
    <w:rsid w:val="00B4165E"/>
    <w:rsid w:val="00B41A65"/>
    <w:rsid w:val="00B420B8"/>
    <w:rsid w:val="00B4228C"/>
    <w:rsid w:val="00B4240D"/>
    <w:rsid w:val="00B42496"/>
    <w:rsid w:val="00B45EB0"/>
    <w:rsid w:val="00B46511"/>
    <w:rsid w:val="00B46CD1"/>
    <w:rsid w:val="00B4726D"/>
    <w:rsid w:val="00B4748B"/>
    <w:rsid w:val="00B478A7"/>
    <w:rsid w:val="00B47AA4"/>
    <w:rsid w:val="00B5067A"/>
    <w:rsid w:val="00B50703"/>
    <w:rsid w:val="00B51B66"/>
    <w:rsid w:val="00B51C32"/>
    <w:rsid w:val="00B52EFA"/>
    <w:rsid w:val="00B5301E"/>
    <w:rsid w:val="00B5319B"/>
    <w:rsid w:val="00B5386A"/>
    <w:rsid w:val="00B53878"/>
    <w:rsid w:val="00B54202"/>
    <w:rsid w:val="00B54687"/>
    <w:rsid w:val="00B5473A"/>
    <w:rsid w:val="00B54BDC"/>
    <w:rsid w:val="00B54E27"/>
    <w:rsid w:val="00B55296"/>
    <w:rsid w:val="00B55336"/>
    <w:rsid w:val="00B55DC5"/>
    <w:rsid w:val="00B55DCE"/>
    <w:rsid w:val="00B55F89"/>
    <w:rsid w:val="00B560FB"/>
    <w:rsid w:val="00B56A6B"/>
    <w:rsid w:val="00B57878"/>
    <w:rsid w:val="00B6022E"/>
    <w:rsid w:val="00B60B9B"/>
    <w:rsid w:val="00B610B6"/>
    <w:rsid w:val="00B62D9F"/>
    <w:rsid w:val="00B63236"/>
    <w:rsid w:val="00B63D50"/>
    <w:rsid w:val="00B63EA2"/>
    <w:rsid w:val="00B6553C"/>
    <w:rsid w:val="00B65702"/>
    <w:rsid w:val="00B665E6"/>
    <w:rsid w:val="00B668B6"/>
    <w:rsid w:val="00B67614"/>
    <w:rsid w:val="00B67653"/>
    <w:rsid w:val="00B70443"/>
    <w:rsid w:val="00B70825"/>
    <w:rsid w:val="00B70D39"/>
    <w:rsid w:val="00B71283"/>
    <w:rsid w:val="00B716B6"/>
    <w:rsid w:val="00B71A01"/>
    <w:rsid w:val="00B71A90"/>
    <w:rsid w:val="00B71ED7"/>
    <w:rsid w:val="00B72F1C"/>
    <w:rsid w:val="00B7356B"/>
    <w:rsid w:val="00B73829"/>
    <w:rsid w:val="00B74DC4"/>
    <w:rsid w:val="00B759EA"/>
    <w:rsid w:val="00B7611D"/>
    <w:rsid w:val="00B77303"/>
    <w:rsid w:val="00B807B3"/>
    <w:rsid w:val="00B81140"/>
    <w:rsid w:val="00B81335"/>
    <w:rsid w:val="00B820BD"/>
    <w:rsid w:val="00B82215"/>
    <w:rsid w:val="00B8274A"/>
    <w:rsid w:val="00B82A5A"/>
    <w:rsid w:val="00B83A5D"/>
    <w:rsid w:val="00B8474A"/>
    <w:rsid w:val="00B8476F"/>
    <w:rsid w:val="00B8519C"/>
    <w:rsid w:val="00B85C34"/>
    <w:rsid w:val="00B86292"/>
    <w:rsid w:val="00B867C8"/>
    <w:rsid w:val="00B8698A"/>
    <w:rsid w:val="00B870AE"/>
    <w:rsid w:val="00B87498"/>
    <w:rsid w:val="00B875A2"/>
    <w:rsid w:val="00B87BE8"/>
    <w:rsid w:val="00B87C50"/>
    <w:rsid w:val="00B87E6A"/>
    <w:rsid w:val="00B9042E"/>
    <w:rsid w:val="00B91ABB"/>
    <w:rsid w:val="00B926DD"/>
    <w:rsid w:val="00B92E1C"/>
    <w:rsid w:val="00B92F53"/>
    <w:rsid w:val="00B9309D"/>
    <w:rsid w:val="00B93482"/>
    <w:rsid w:val="00B93D11"/>
    <w:rsid w:val="00B93D87"/>
    <w:rsid w:val="00B94C70"/>
    <w:rsid w:val="00B95CE3"/>
    <w:rsid w:val="00B971DC"/>
    <w:rsid w:val="00BA05EA"/>
    <w:rsid w:val="00BA065B"/>
    <w:rsid w:val="00BA066A"/>
    <w:rsid w:val="00BA0A1E"/>
    <w:rsid w:val="00BA14F5"/>
    <w:rsid w:val="00BA1D3B"/>
    <w:rsid w:val="00BA1ECB"/>
    <w:rsid w:val="00BA2239"/>
    <w:rsid w:val="00BA33AE"/>
    <w:rsid w:val="00BA42E9"/>
    <w:rsid w:val="00BA45EE"/>
    <w:rsid w:val="00BA4A32"/>
    <w:rsid w:val="00BA5008"/>
    <w:rsid w:val="00BA54F1"/>
    <w:rsid w:val="00BA5D2C"/>
    <w:rsid w:val="00BA5EF7"/>
    <w:rsid w:val="00BA79B8"/>
    <w:rsid w:val="00BB0AB1"/>
    <w:rsid w:val="00BB11CE"/>
    <w:rsid w:val="00BB1937"/>
    <w:rsid w:val="00BB1EB1"/>
    <w:rsid w:val="00BB28CD"/>
    <w:rsid w:val="00BB2BA9"/>
    <w:rsid w:val="00BB4217"/>
    <w:rsid w:val="00BB4446"/>
    <w:rsid w:val="00BB4A31"/>
    <w:rsid w:val="00BB55FF"/>
    <w:rsid w:val="00BB5F5D"/>
    <w:rsid w:val="00BB732B"/>
    <w:rsid w:val="00BC01D7"/>
    <w:rsid w:val="00BC0206"/>
    <w:rsid w:val="00BC18CD"/>
    <w:rsid w:val="00BC2AFC"/>
    <w:rsid w:val="00BC4383"/>
    <w:rsid w:val="00BC58A6"/>
    <w:rsid w:val="00BC59B9"/>
    <w:rsid w:val="00BC5FA6"/>
    <w:rsid w:val="00BC629E"/>
    <w:rsid w:val="00BC6B30"/>
    <w:rsid w:val="00BD04F6"/>
    <w:rsid w:val="00BD062E"/>
    <w:rsid w:val="00BD0A4C"/>
    <w:rsid w:val="00BD15DF"/>
    <w:rsid w:val="00BD1872"/>
    <w:rsid w:val="00BD1E85"/>
    <w:rsid w:val="00BD1F42"/>
    <w:rsid w:val="00BD2057"/>
    <w:rsid w:val="00BD3CC8"/>
    <w:rsid w:val="00BD4D95"/>
    <w:rsid w:val="00BD57F2"/>
    <w:rsid w:val="00BD5C6F"/>
    <w:rsid w:val="00BD5D2B"/>
    <w:rsid w:val="00BD62AF"/>
    <w:rsid w:val="00BD65A8"/>
    <w:rsid w:val="00BD7BAF"/>
    <w:rsid w:val="00BD7F8B"/>
    <w:rsid w:val="00BE19EB"/>
    <w:rsid w:val="00BE1EE4"/>
    <w:rsid w:val="00BE2BDF"/>
    <w:rsid w:val="00BE2F70"/>
    <w:rsid w:val="00BE5328"/>
    <w:rsid w:val="00BE534E"/>
    <w:rsid w:val="00BE54FA"/>
    <w:rsid w:val="00BE56AD"/>
    <w:rsid w:val="00BE59D0"/>
    <w:rsid w:val="00BE61C3"/>
    <w:rsid w:val="00BE6D58"/>
    <w:rsid w:val="00BE70CD"/>
    <w:rsid w:val="00BE7A68"/>
    <w:rsid w:val="00BE7D75"/>
    <w:rsid w:val="00BF026E"/>
    <w:rsid w:val="00BF1C0D"/>
    <w:rsid w:val="00BF292A"/>
    <w:rsid w:val="00BF2A08"/>
    <w:rsid w:val="00BF4073"/>
    <w:rsid w:val="00BF49B9"/>
    <w:rsid w:val="00BF5118"/>
    <w:rsid w:val="00BF6A4E"/>
    <w:rsid w:val="00BF6DD8"/>
    <w:rsid w:val="00C00190"/>
    <w:rsid w:val="00C02081"/>
    <w:rsid w:val="00C02759"/>
    <w:rsid w:val="00C034C7"/>
    <w:rsid w:val="00C041C4"/>
    <w:rsid w:val="00C0483A"/>
    <w:rsid w:val="00C05735"/>
    <w:rsid w:val="00C05D61"/>
    <w:rsid w:val="00C05F8F"/>
    <w:rsid w:val="00C06E79"/>
    <w:rsid w:val="00C07252"/>
    <w:rsid w:val="00C07726"/>
    <w:rsid w:val="00C07A9F"/>
    <w:rsid w:val="00C103B9"/>
    <w:rsid w:val="00C10537"/>
    <w:rsid w:val="00C1170E"/>
    <w:rsid w:val="00C119C5"/>
    <w:rsid w:val="00C11CE7"/>
    <w:rsid w:val="00C12674"/>
    <w:rsid w:val="00C1389B"/>
    <w:rsid w:val="00C13E7A"/>
    <w:rsid w:val="00C149C6"/>
    <w:rsid w:val="00C15155"/>
    <w:rsid w:val="00C159B1"/>
    <w:rsid w:val="00C15AF9"/>
    <w:rsid w:val="00C1639D"/>
    <w:rsid w:val="00C166EC"/>
    <w:rsid w:val="00C169D4"/>
    <w:rsid w:val="00C16C57"/>
    <w:rsid w:val="00C178E0"/>
    <w:rsid w:val="00C17BFE"/>
    <w:rsid w:val="00C17F5E"/>
    <w:rsid w:val="00C20258"/>
    <w:rsid w:val="00C2070F"/>
    <w:rsid w:val="00C208DD"/>
    <w:rsid w:val="00C20C97"/>
    <w:rsid w:val="00C219BE"/>
    <w:rsid w:val="00C2308C"/>
    <w:rsid w:val="00C241C4"/>
    <w:rsid w:val="00C24921"/>
    <w:rsid w:val="00C2590A"/>
    <w:rsid w:val="00C261B0"/>
    <w:rsid w:val="00C27860"/>
    <w:rsid w:val="00C27DE1"/>
    <w:rsid w:val="00C31AC2"/>
    <w:rsid w:val="00C31B90"/>
    <w:rsid w:val="00C32318"/>
    <w:rsid w:val="00C323BB"/>
    <w:rsid w:val="00C328E3"/>
    <w:rsid w:val="00C32C30"/>
    <w:rsid w:val="00C33C20"/>
    <w:rsid w:val="00C34C90"/>
    <w:rsid w:val="00C34CE1"/>
    <w:rsid w:val="00C3552F"/>
    <w:rsid w:val="00C36595"/>
    <w:rsid w:val="00C36896"/>
    <w:rsid w:val="00C36B0B"/>
    <w:rsid w:val="00C36DCB"/>
    <w:rsid w:val="00C37158"/>
    <w:rsid w:val="00C40D50"/>
    <w:rsid w:val="00C41343"/>
    <w:rsid w:val="00C429BC"/>
    <w:rsid w:val="00C42DCF"/>
    <w:rsid w:val="00C42F17"/>
    <w:rsid w:val="00C4304F"/>
    <w:rsid w:val="00C4461D"/>
    <w:rsid w:val="00C44DA8"/>
    <w:rsid w:val="00C451B0"/>
    <w:rsid w:val="00C452C9"/>
    <w:rsid w:val="00C455CA"/>
    <w:rsid w:val="00C461E4"/>
    <w:rsid w:val="00C47516"/>
    <w:rsid w:val="00C47800"/>
    <w:rsid w:val="00C47885"/>
    <w:rsid w:val="00C47F76"/>
    <w:rsid w:val="00C506AF"/>
    <w:rsid w:val="00C509A4"/>
    <w:rsid w:val="00C512A1"/>
    <w:rsid w:val="00C51B18"/>
    <w:rsid w:val="00C52411"/>
    <w:rsid w:val="00C528F2"/>
    <w:rsid w:val="00C529B3"/>
    <w:rsid w:val="00C52C09"/>
    <w:rsid w:val="00C5374A"/>
    <w:rsid w:val="00C53EE2"/>
    <w:rsid w:val="00C54631"/>
    <w:rsid w:val="00C54DF2"/>
    <w:rsid w:val="00C551A4"/>
    <w:rsid w:val="00C56108"/>
    <w:rsid w:val="00C56142"/>
    <w:rsid w:val="00C56A7B"/>
    <w:rsid w:val="00C56D4E"/>
    <w:rsid w:val="00C5755B"/>
    <w:rsid w:val="00C57FAB"/>
    <w:rsid w:val="00C60A90"/>
    <w:rsid w:val="00C61E39"/>
    <w:rsid w:val="00C61F7A"/>
    <w:rsid w:val="00C632F1"/>
    <w:rsid w:val="00C63424"/>
    <w:rsid w:val="00C63502"/>
    <w:rsid w:val="00C6377D"/>
    <w:rsid w:val="00C63E2C"/>
    <w:rsid w:val="00C647E5"/>
    <w:rsid w:val="00C65251"/>
    <w:rsid w:val="00C654A1"/>
    <w:rsid w:val="00C65821"/>
    <w:rsid w:val="00C65C7D"/>
    <w:rsid w:val="00C670F5"/>
    <w:rsid w:val="00C7065C"/>
    <w:rsid w:val="00C70671"/>
    <w:rsid w:val="00C717E3"/>
    <w:rsid w:val="00C71D25"/>
    <w:rsid w:val="00C727EE"/>
    <w:rsid w:val="00C72EE8"/>
    <w:rsid w:val="00C7351A"/>
    <w:rsid w:val="00C746D9"/>
    <w:rsid w:val="00C748E0"/>
    <w:rsid w:val="00C74A5E"/>
    <w:rsid w:val="00C74CC9"/>
    <w:rsid w:val="00C75D20"/>
    <w:rsid w:val="00C775AE"/>
    <w:rsid w:val="00C77701"/>
    <w:rsid w:val="00C800A0"/>
    <w:rsid w:val="00C80300"/>
    <w:rsid w:val="00C80819"/>
    <w:rsid w:val="00C81001"/>
    <w:rsid w:val="00C81558"/>
    <w:rsid w:val="00C817B7"/>
    <w:rsid w:val="00C82275"/>
    <w:rsid w:val="00C82FFE"/>
    <w:rsid w:val="00C83BC0"/>
    <w:rsid w:val="00C83E1E"/>
    <w:rsid w:val="00C83EB7"/>
    <w:rsid w:val="00C84BB8"/>
    <w:rsid w:val="00C85085"/>
    <w:rsid w:val="00C8537D"/>
    <w:rsid w:val="00C853C4"/>
    <w:rsid w:val="00C85A06"/>
    <w:rsid w:val="00C86567"/>
    <w:rsid w:val="00C86831"/>
    <w:rsid w:val="00C87FFC"/>
    <w:rsid w:val="00C90966"/>
    <w:rsid w:val="00C90B6B"/>
    <w:rsid w:val="00C90DE1"/>
    <w:rsid w:val="00C90EF7"/>
    <w:rsid w:val="00C9146A"/>
    <w:rsid w:val="00C91606"/>
    <w:rsid w:val="00C91791"/>
    <w:rsid w:val="00C91A08"/>
    <w:rsid w:val="00C91E06"/>
    <w:rsid w:val="00C928BF"/>
    <w:rsid w:val="00C92C4A"/>
    <w:rsid w:val="00C93137"/>
    <w:rsid w:val="00C937AA"/>
    <w:rsid w:val="00C94000"/>
    <w:rsid w:val="00C9435D"/>
    <w:rsid w:val="00C94512"/>
    <w:rsid w:val="00C9483E"/>
    <w:rsid w:val="00C948C9"/>
    <w:rsid w:val="00C949EF"/>
    <w:rsid w:val="00C95BE4"/>
    <w:rsid w:val="00C95CE0"/>
    <w:rsid w:val="00C9601B"/>
    <w:rsid w:val="00C97A4A"/>
    <w:rsid w:val="00C97EC7"/>
    <w:rsid w:val="00C97EDE"/>
    <w:rsid w:val="00CA09C8"/>
    <w:rsid w:val="00CA0BD9"/>
    <w:rsid w:val="00CA2C71"/>
    <w:rsid w:val="00CA45A4"/>
    <w:rsid w:val="00CA4885"/>
    <w:rsid w:val="00CB0205"/>
    <w:rsid w:val="00CB0389"/>
    <w:rsid w:val="00CB0CC9"/>
    <w:rsid w:val="00CB132A"/>
    <w:rsid w:val="00CB1DB6"/>
    <w:rsid w:val="00CB1F2E"/>
    <w:rsid w:val="00CB1F37"/>
    <w:rsid w:val="00CB3A13"/>
    <w:rsid w:val="00CB3C3F"/>
    <w:rsid w:val="00CB3EAD"/>
    <w:rsid w:val="00CB3FFD"/>
    <w:rsid w:val="00CB408A"/>
    <w:rsid w:val="00CB4C45"/>
    <w:rsid w:val="00CB4F29"/>
    <w:rsid w:val="00CB5FFD"/>
    <w:rsid w:val="00CB61E9"/>
    <w:rsid w:val="00CB67CB"/>
    <w:rsid w:val="00CB7596"/>
    <w:rsid w:val="00CB7935"/>
    <w:rsid w:val="00CB7FE7"/>
    <w:rsid w:val="00CC001E"/>
    <w:rsid w:val="00CC0474"/>
    <w:rsid w:val="00CC0771"/>
    <w:rsid w:val="00CC07A0"/>
    <w:rsid w:val="00CC1267"/>
    <w:rsid w:val="00CC1993"/>
    <w:rsid w:val="00CC19DD"/>
    <w:rsid w:val="00CC2594"/>
    <w:rsid w:val="00CC2F08"/>
    <w:rsid w:val="00CC31E6"/>
    <w:rsid w:val="00CC3A70"/>
    <w:rsid w:val="00CC40BB"/>
    <w:rsid w:val="00CC44DE"/>
    <w:rsid w:val="00CC4B2C"/>
    <w:rsid w:val="00CC4F9C"/>
    <w:rsid w:val="00CC5303"/>
    <w:rsid w:val="00CC5623"/>
    <w:rsid w:val="00CC6418"/>
    <w:rsid w:val="00CC64FA"/>
    <w:rsid w:val="00CC653E"/>
    <w:rsid w:val="00CC6AF2"/>
    <w:rsid w:val="00CC6D79"/>
    <w:rsid w:val="00CC750F"/>
    <w:rsid w:val="00CC7FEE"/>
    <w:rsid w:val="00CD00CA"/>
    <w:rsid w:val="00CD0F6A"/>
    <w:rsid w:val="00CD170D"/>
    <w:rsid w:val="00CD26B9"/>
    <w:rsid w:val="00CD2C48"/>
    <w:rsid w:val="00CD30A6"/>
    <w:rsid w:val="00CD3108"/>
    <w:rsid w:val="00CD3760"/>
    <w:rsid w:val="00CD3781"/>
    <w:rsid w:val="00CD5B3C"/>
    <w:rsid w:val="00CD5CB8"/>
    <w:rsid w:val="00CD5EC1"/>
    <w:rsid w:val="00CD66B1"/>
    <w:rsid w:val="00CD6E7A"/>
    <w:rsid w:val="00CD7359"/>
    <w:rsid w:val="00CD7363"/>
    <w:rsid w:val="00CD7C9B"/>
    <w:rsid w:val="00CE08C7"/>
    <w:rsid w:val="00CE212A"/>
    <w:rsid w:val="00CE263D"/>
    <w:rsid w:val="00CE314E"/>
    <w:rsid w:val="00CE3E2E"/>
    <w:rsid w:val="00CE4D9B"/>
    <w:rsid w:val="00CE4FB2"/>
    <w:rsid w:val="00CE591A"/>
    <w:rsid w:val="00CE6DE6"/>
    <w:rsid w:val="00CE713C"/>
    <w:rsid w:val="00CE7246"/>
    <w:rsid w:val="00CE768E"/>
    <w:rsid w:val="00CF034D"/>
    <w:rsid w:val="00CF0558"/>
    <w:rsid w:val="00CF0859"/>
    <w:rsid w:val="00CF0BF0"/>
    <w:rsid w:val="00CF1114"/>
    <w:rsid w:val="00CF1909"/>
    <w:rsid w:val="00CF1D7B"/>
    <w:rsid w:val="00CF2481"/>
    <w:rsid w:val="00CF2B78"/>
    <w:rsid w:val="00CF2D0C"/>
    <w:rsid w:val="00CF2E0B"/>
    <w:rsid w:val="00CF352B"/>
    <w:rsid w:val="00CF3FA2"/>
    <w:rsid w:val="00CF49CF"/>
    <w:rsid w:val="00CF6A1C"/>
    <w:rsid w:val="00D0019F"/>
    <w:rsid w:val="00D002FF"/>
    <w:rsid w:val="00D005D8"/>
    <w:rsid w:val="00D00826"/>
    <w:rsid w:val="00D00CD5"/>
    <w:rsid w:val="00D01A7D"/>
    <w:rsid w:val="00D024C2"/>
    <w:rsid w:val="00D02A50"/>
    <w:rsid w:val="00D040DD"/>
    <w:rsid w:val="00D0557B"/>
    <w:rsid w:val="00D05C92"/>
    <w:rsid w:val="00D06FA4"/>
    <w:rsid w:val="00D07633"/>
    <w:rsid w:val="00D0784D"/>
    <w:rsid w:val="00D07A77"/>
    <w:rsid w:val="00D10D26"/>
    <w:rsid w:val="00D1100B"/>
    <w:rsid w:val="00D110E7"/>
    <w:rsid w:val="00D11614"/>
    <w:rsid w:val="00D11F59"/>
    <w:rsid w:val="00D12209"/>
    <w:rsid w:val="00D123A4"/>
    <w:rsid w:val="00D1244C"/>
    <w:rsid w:val="00D12BAA"/>
    <w:rsid w:val="00D13861"/>
    <w:rsid w:val="00D13D5D"/>
    <w:rsid w:val="00D13FB4"/>
    <w:rsid w:val="00D14076"/>
    <w:rsid w:val="00D143FB"/>
    <w:rsid w:val="00D143FF"/>
    <w:rsid w:val="00D148B1"/>
    <w:rsid w:val="00D148B2"/>
    <w:rsid w:val="00D14BC9"/>
    <w:rsid w:val="00D14DF5"/>
    <w:rsid w:val="00D15AEB"/>
    <w:rsid w:val="00D16848"/>
    <w:rsid w:val="00D20378"/>
    <w:rsid w:val="00D20E24"/>
    <w:rsid w:val="00D20E5C"/>
    <w:rsid w:val="00D2108B"/>
    <w:rsid w:val="00D212B5"/>
    <w:rsid w:val="00D21F1D"/>
    <w:rsid w:val="00D21FF1"/>
    <w:rsid w:val="00D23C14"/>
    <w:rsid w:val="00D23D05"/>
    <w:rsid w:val="00D241D9"/>
    <w:rsid w:val="00D254DC"/>
    <w:rsid w:val="00D25E23"/>
    <w:rsid w:val="00D268C1"/>
    <w:rsid w:val="00D26C36"/>
    <w:rsid w:val="00D30271"/>
    <w:rsid w:val="00D32C08"/>
    <w:rsid w:val="00D33108"/>
    <w:rsid w:val="00D33663"/>
    <w:rsid w:val="00D339F4"/>
    <w:rsid w:val="00D34344"/>
    <w:rsid w:val="00D34661"/>
    <w:rsid w:val="00D34706"/>
    <w:rsid w:val="00D34BD7"/>
    <w:rsid w:val="00D35437"/>
    <w:rsid w:val="00D35E29"/>
    <w:rsid w:val="00D36009"/>
    <w:rsid w:val="00D361B4"/>
    <w:rsid w:val="00D36B3E"/>
    <w:rsid w:val="00D36D57"/>
    <w:rsid w:val="00D36E4A"/>
    <w:rsid w:val="00D36ED0"/>
    <w:rsid w:val="00D37EBD"/>
    <w:rsid w:val="00D4042D"/>
    <w:rsid w:val="00D40565"/>
    <w:rsid w:val="00D40D79"/>
    <w:rsid w:val="00D4106C"/>
    <w:rsid w:val="00D41685"/>
    <w:rsid w:val="00D425F3"/>
    <w:rsid w:val="00D4296F"/>
    <w:rsid w:val="00D42AB9"/>
    <w:rsid w:val="00D43795"/>
    <w:rsid w:val="00D43E22"/>
    <w:rsid w:val="00D44072"/>
    <w:rsid w:val="00D45E82"/>
    <w:rsid w:val="00D4603F"/>
    <w:rsid w:val="00D46499"/>
    <w:rsid w:val="00D46535"/>
    <w:rsid w:val="00D470F5"/>
    <w:rsid w:val="00D4712A"/>
    <w:rsid w:val="00D4752E"/>
    <w:rsid w:val="00D51224"/>
    <w:rsid w:val="00D5123F"/>
    <w:rsid w:val="00D5128C"/>
    <w:rsid w:val="00D516C8"/>
    <w:rsid w:val="00D51FBE"/>
    <w:rsid w:val="00D5246B"/>
    <w:rsid w:val="00D524B4"/>
    <w:rsid w:val="00D5411E"/>
    <w:rsid w:val="00D5436C"/>
    <w:rsid w:val="00D5494F"/>
    <w:rsid w:val="00D54FAC"/>
    <w:rsid w:val="00D54FC5"/>
    <w:rsid w:val="00D556BC"/>
    <w:rsid w:val="00D5746B"/>
    <w:rsid w:val="00D57B42"/>
    <w:rsid w:val="00D57D60"/>
    <w:rsid w:val="00D60119"/>
    <w:rsid w:val="00D60DCA"/>
    <w:rsid w:val="00D6127E"/>
    <w:rsid w:val="00D623CD"/>
    <w:rsid w:val="00D6307C"/>
    <w:rsid w:val="00D63352"/>
    <w:rsid w:val="00D633AF"/>
    <w:rsid w:val="00D6394C"/>
    <w:rsid w:val="00D64192"/>
    <w:rsid w:val="00D64298"/>
    <w:rsid w:val="00D656D2"/>
    <w:rsid w:val="00D65888"/>
    <w:rsid w:val="00D663E8"/>
    <w:rsid w:val="00D665DC"/>
    <w:rsid w:val="00D674D6"/>
    <w:rsid w:val="00D67CD8"/>
    <w:rsid w:val="00D70B0C"/>
    <w:rsid w:val="00D7140F"/>
    <w:rsid w:val="00D71681"/>
    <w:rsid w:val="00D7194E"/>
    <w:rsid w:val="00D72A8E"/>
    <w:rsid w:val="00D7311C"/>
    <w:rsid w:val="00D73CAA"/>
    <w:rsid w:val="00D73E20"/>
    <w:rsid w:val="00D74E45"/>
    <w:rsid w:val="00D75021"/>
    <w:rsid w:val="00D75486"/>
    <w:rsid w:val="00D7631B"/>
    <w:rsid w:val="00D768F4"/>
    <w:rsid w:val="00D77750"/>
    <w:rsid w:val="00D80533"/>
    <w:rsid w:val="00D80AAD"/>
    <w:rsid w:val="00D80F2F"/>
    <w:rsid w:val="00D80FC3"/>
    <w:rsid w:val="00D82631"/>
    <w:rsid w:val="00D82DDC"/>
    <w:rsid w:val="00D840E8"/>
    <w:rsid w:val="00D84F4C"/>
    <w:rsid w:val="00D85B6D"/>
    <w:rsid w:val="00D862D2"/>
    <w:rsid w:val="00D86F6D"/>
    <w:rsid w:val="00D8740A"/>
    <w:rsid w:val="00D87557"/>
    <w:rsid w:val="00D8792B"/>
    <w:rsid w:val="00D9066E"/>
    <w:rsid w:val="00D90BB7"/>
    <w:rsid w:val="00D90C66"/>
    <w:rsid w:val="00D90F2B"/>
    <w:rsid w:val="00D918F0"/>
    <w:rsid w:val="00D91DD5"/>
    <w:rsid w:val="00D91F4E"/>
    <w:rsid w:val="00D922EB"/>
    <w:rsid w:val="00D92B73"/>
    <w:rsid w:val="00D92C0D"/>
    <w:rsid w:val="00D92D81"/>
    <w:rsid w:val="00D92FE8"/>
    <w:rsid w:val="00D93AE3"/>
    <w:rsid w:val="00D93ECE"/>
    <w:rsid w:val="00D96F21"/>
    <w:rsid w:val="00D97AA5"/>
    <w:rsid w:val="00D97ACA"/>
    <w:rsid w:val="00D97E4B"/>
    <w:rsid w:val="00DA0073"/>
    <w:rsid w:val="00DA0856"/>
    <w:rsid w:val="00DA14AE"/>
    <w:rsid w:val="00DA1516"/>
    <w:rsid w:val="00DA2DA6"/>
    <w:rsid w:val="00DA3480"/>
    <w:rsid w:val="00DA37B0"/>
    <w:rsid w:val="00DA3B47"/>
    <w:rsid w:val="00DA4D3C"/>
    <w:rsid w:val="00DA55A2"/>
    <w:rsid w:val="00DB099D"/>
    <w:rsid w:val="00DB0C87"/>
    <w:rsid w:val="00DB123B"/>
    <w:rsid w:val="00DB1409"/>
    <w:rsid w:val="00DB1675"/>
    <w:rsid w:val="00DB1780"/>
    <w:rsid w:val="00DB312E"/>
    <w:rsid w:val="00DB3AA4"/>
    <w:rsid w:val="00DB3C7F"/>
    <w:rsid w:val="00DB3EC2"/>
    <w:rsid w:val="00DB40B2"/>
    <w:rsid w:val="00DB44F5"/>
    <w:rsid w:val="00DB4EA1"/>
    <w:rsid w:val="00DB53C5"/>
    <w:rsid w:val="00DB55D5"/>
    <w:rsid w:val="00DB5AC0"/>
    <w:rsid w:val="00DB5D7C"/>
    <w:rsid w:val="00DB5DC6"/>
    <w:rsid w:val="00DB716E"/>
    <w:rsid w:val="00DB7302"/>
    <w:rsid w:val="00DB7545"/>
    <w:rsid w:val="00DB75C5"/>
    <w:rsid w:val="00DB75D7"/>
    <w:rsid w:val="00DB79BE"/>
    <w:rsid w:val="00DC02F7"/>
    <w:rsid w:val="00DC12D2"/>
    <w:rsid w:val="00DC18F2"/>
    <w:rsid w:val="00DC1B76"/>
    <w:rsid w:val="00DC1F13"/>
    <w:rsid w:val="00DC20D6"/>
    <w:rsid w:val="00DC2A72"/>
    <w:rsid w:val="00DC2B1C"/>
    <w:rsid w:val="00DC369B"/>
    <w:rsid w:val="00DC3C5E"/>
    <w:rsid w:val="00DC3D13"/>
    <w:rsid w:val="00DC45CB"/>
    <w:rsid w:val="00DC5B6E"/>
    <w:rsid w:val="00DC6C38"/>
    <w:rsid w:val="00DC7523"/>
    <w:rsid w:val="00DC789F"/>
    <w:rsid w:val="00DC7C06"/>
    <w:rsid w:val="00DD0113"/>
    <w:rsid w:val="00DD014C"/>
    <w:rsid w:val="00DD0871"/>
    <w:rsid w:val="00DD0D32"/>
    <w:rsid w:val="00DD1885"/>
    <w:rsid w:val="00DD1D36"/>
    <w:rsid w:val="00DD2D03"/>
    <w:rsid w:val="00DD339E"/>
    <w:rsid w:val="00DD4AB9"/>
    <w:rsid w:val="00DD51B5"/>
    <w:rsid w:val="00DD5349"/>
    <w:rsid w:val="00DD6DFD"/>
    <w:rsid w:val="00DD73F7"/>
    <w:rsid w:val="00DE0148"/>
    <w:rsid w:val="00DE0306"/>
    <w:rsid w:val="00DE1909"/>
    <w:rsid w:val="00DE1F79"/>
    <w:rsid w:val="00DE2010"/>
    <w:rsid w:val="00DE2ABC"/>
    <w:rsid w:val="00DE2AC9"/>
    <w:rsid w:val="00DE39D2"/>
    <w:rsid w:val="00DE3EC1"/>
    <w:rsid w:val="00DE4452"/>
    <w:rsid w:val="00DE44DE"/>
    <w:rsid w:val="00DE4546"/>
    <w:rsid w:val="00DE4E1E"/>
    <w:rsid w:val="00DE5721"/>
    <w:rsid w:val="00DE5926"/>
    <w:rsid w:val="00DE5A6A"/>
    <w:rsid w:val="00DE5C81"/>
    <w:rsid w:val="00DE5E76"/>
    <w:rsid w:val="00DE5F04"/>
    <w:rsid w:val="00DE5F5A"/>
    <w:rsid w:val="00DE646E"/>
    <w:rsid w:val="00DE6B63"/>
    <w:rsid w:val="00DE72DB"/>
    <w:rsid w:val="00DE77C7"/>
    <w:rsid w:val="00DE7F7C"/>
    <w:rsid w:val="00DE7FA0"/>
    <w:rsid w:val="00DF0990"/>
    <w:rsid w:val="00DF0A0D"/>
    <w:rsid w:val="00DF10AF"/>
    <w:rsid w:val="00DF122F"/>
    <w:rsid w:val="00DF203F"/>
    <w:rsid w:val="00DF2375"/>
    <w:rsid w:val="00DF2B97"/>
    <w:rsid w:val="00DF31FA"/>
    <w:rsid w:val="00DF353F"/>
    <w:rsid w:val="00DF39A0"/>
    <w:rsid w:val="00DF4E1A"/>
    <w:rsid w:val="00DF5E3A"/>
    <w:rsid w:val="00DF657B"/>
    <w:rsid w:val="00DF742A"/>
    <w:rsid w:val="00DF74FB"/>
    <w:rsid w:val="00E004A8"/>
    <w:rsid w:val="00E00CB1"/>
    <w:rsid w:val="00E0180E"/>
    <w:rsid w:val="00E021F2"/>
    <w:rsid w:val="00E026EA"/>
    <w:rsid w:val="00E02FD0"/>
    <w:rsid w:val="00E032A6"/>
    <w:rsid w:val="00E0368D"/>
    <w:rsid w:val="00E05A08"/>
    <w:rsid w:val="00E05B91"/>
    <w:rsid w:val="00E05D21"/>
    <w:rsid w:val="00E065A8"/>
    <w:rsid w:val="00E06B44"/>
    <w:rsid w:val="00E0742E"/>
    <w:rsid w:val="00E079B9"/>
    <w:rsid w:val="00E07E85"/>
    <w:rsid w:val="00E10328"/>
    <w:rsid w:val="00E10508"/>
    <w:rsid w:val="00E10530"/>
    <w:rsid w:val="00E10629"/>
    <w:rsid w:val="00E10917"/>
    <w:rsid w:val="00E10EFB"/>
    <w:rsid w:val="00E10FB4"/>
    <w:rsid w:val="00E11202"/>
    <w:rsid w:val="00E12287"/>
    <w:rsid w:val="00E1358C"/>
    <w:rsid w:val="00E13B0E"/>
    <w:rsid w:val="00E14398"/>
    <w:rsid w:val="00E14934"/>
    <w:rsid w:val="00E15454"/>
    <w:rsid w:val="00E1557F"/>
    <w:rsid w:val="00E15595"/>
    <w:rsid w:val="00E1584A"/>
    <w:rsid w:val="00E15E50"/>
    <w:rsid w:val="00E1618F"/>
    <w:rsid w:val="00E16476"/>
    <w:rsid w:val="00E16C9C"/>
    <w:rsid w:val="00E16E22"/>
    <w:rsid w:val="00E173FF"/>
    <w:rsid w:val="00E17F63"/>
    <w:rsid w:val="00E208C3"/>
    <w:rsid w:val="00E20C20"/>
    <w:rsid w:val="00E20E0A"/>
    <w:rsid w:val="00E2162A"/>
    <w:rsid w:val="00E229D1"/>
    <w:rsid w:val="00E22E5A"/>
    <w:rsid w:val="00E22F8B"/>
    <w:rsid w:val="00E23732"/>
    <w:rsid w:val="00E24DCA"/>
    <w:rsid w:val="00E26043"/>
    <w:rsid w:val="00E262CC"/>
    <w:rsid w:val="00E27A08"/>
    <w:rsid w:val="00E27D57"/>
    <w:rsid w:val="00E32C38"/>
    <w:rsid w:val="00E33393"/>
    <w:rsid w:val="00E33A9A"/>
    <w:rsid w:val="00E34395"/>
    <w:rsid w:val="00E343C3"/>
    <w:rsid w:val="00E34B8D"/>
    <w:rsid w:val="00E353B4"/>
    <w:rsid w:val="00E36559"/>
    <w:rsid w:val="00E36D24"/>
    <w:rsid w:val="00E373B9"/>
    <w:rsid w:val="00E37D2A"/>
    <w:rsid w:val="00E37F6D"/>
    <w:rsid w:val="00E37F78"/>
    <w:rsid w:val="00E40B25"/>
    <w:rsid w:val="00E40DD2"/>
    <w:rsid w:val="00E420C2"/>
    <w:rsid w:val="00E42126"/>
    <w:rsid w:val="00E42651"/>
    <w:rsid w:val="00E434A2"/>
    <w:rsid w:val="00E44924"/>
    <w:rsid w:val="00E44CE4"/>
    <w:rsid w:val="00E4506B"/>
    <w:rsid w:val="00E454FE"/>
    <w:rsid w:val="00E463E3"/>
    <w:rsid w:val="00E472F5"/>
    <w:rsid w:val="00E47B6F"/>
    <w:rsid w:val="00E5122C"/>
    <w:rsid w:val="00E51709"/>
    <w:rsid w:val="00E51A02"/>
    <w:rsid w:val="00E53155"/>
    <w:rsid w:val="00E531BC"/>
    <w:rsid w:val="00E5349B"/>
    <w:rsid w:val="00E53889"/>
    <w:rsid w:val="00E53DA4"/>
    <w:rsid w:val="00E54290"/>
    <w:rsid w:val="00E551D7"/>
    <w:rsid w:val="00E559DA"/>
    <w:rsid w:val="00E573C1"/>
    <w:rsid w:val="00E577C7"/>
    <w:rsid w:val="00E57A5C"/>
    <w:rsid w:val="00E603DB"/>
    <w:rsid w:val="00E60702"/>
    <w:rsid w:val="00E61040"/>
    <w:rsid w:val="00E61230"/>
    <w:rsid w:val="00E6135C"/>
    <w:rsid w:val="00E61D24"/>
    <w:rsid w:val="00E61F70"/>
    <w:rsid w:val="00E63AA6"/>
    <w:rsid w:val="00E6410D"/>
    <w:rsid w:val="00E64B22"/>
    <w:rsid w:val="00E64D96"/>
    <w:rsid w:val="00E64EA8"/>
    <w:rsid w:val="00E64FD9"/>
    <w:rsid w:val="00E655FE"/>
    <w:rsid w:val="00E6561B"/>
    <w:rsid w:val="00E661EF"/>
    <w:rsid w:val="00E6620E"/>
    <w:rsid w:val="00E664C2"/>
    <w:rsid w:val="00E667FD"/>
    <w:rsid w:val="00E66811"/>
    <w:rsid w:val="00E67110"/>
    <w:rsid w:val="00E67C1F"/>
    <w:rsid w:val="00E7014F"/>
    <w:rsid w:val="00E703F3"/>
    <w:rsid w:val="00E70756"/>
    <w:rsid w:val="00E70DE2"/>
    <w:rsid w:val="00E70EBA"/>
    <w:rsid w:val="00E71346"/>
    <w:rsid w:val="00E7149A"/>
    <w:rsid w:val="00E714A0"/>
    <w:rsid w:val="00E71574"/>
    <w:rsid w:val="00E7157B"/>
    <w:rsid w:val="00E71683"/>
    <w:rsid w:val="00E716BF"/>
    <w:rsid w:val="00E71AFD"/>
    <w:rsid w:val="00E71B50"/>
    <w:rsid w:val="00E71CA8"/>
    <w:rsid w:val="00E727EA"/>
    <w:rsid w:val="00E72C01"/>
    <w:rsid w:val="00E73509"/>
    <w:rsid w:val="00E738E4"/>
    <w:rsid w:val="00E73BFB"/>
    <w:rsid w:val="00E73EC3"/>
    <w:rsid w:val="00E74210"/>
    <w:rsid w:val="00E744B1"/>
    <w:rsid w:val="00E7480F"/>
    <w:rsid w:val="00E74F4C"/>
    <w:rsid w:val="00E755AE"/>
    <w:rsid w:val="00E75BD4"/>
    <w:rsid w:val="00E76156"/>
    <w:rsid w:val="00E76282"/>
    <w:rsid w:val="00E775E2"/>
    <w:rsid w:val="00E77951"/>
    <w:rsid w:val="00E77BE6"/>
    <w:rsid w:val="00E80686"/>
    <w:rsid w:val="00E8068E"/>
    <w:rsid w:val="00E80786"/>
    <w:rsid w:val="00E80C54"/>
    <w:rsid w:val="00E8125D"/>
    <w:rsid w:val="00E81321"/>
    <w:rsid w:val="00E81972"/>
    <w:rsid w:val="00E819F9"/>
    <w:rsid w:val="00E81FEC"/>
    <w:rsid w:val="00E82662"/>
    <w:rsid w:val="00E833FE"/>
    <w:rsid w:val="00E83455"/>
    <w:rsid w:val="00E83510"/>
    <w:rsid w:val="00E843B2"/>
    <w:rsid w:val="00E84DDE"/>
    <w:rsid w:val="00E85182"/>
    <w:rsid w:val="00E8532B"/>
    <w:rsid w:val="00E857C4"/>
    <w:rsid w:val="00E8767E"/>
    <w:rsid w:val="00E87A32"/>
    <w:rsid w:val="00E87FC2"/>
    <w:rsid w:val="00E90727"/>
    <w:rsid w:val="00E92FE0"/>
    <w:rsid w:val="00E936D9"/>
    <w:rsid w:val="00E939C2"/>
    <w:rsid w:val="00E93B90"/>
    <w:rsid w:val="00E93D19"/>
    <w:rsid w:val="00E94145"/>
    <w:rsid w:val="00E94362"/>
    <w:rsid w:val="00E94D04"/>
    <w:rsid w:val="00E94F70"/>
    <w:rsid w:val="00E95A08"/>
    <w:rsid w:val="00E95C02"/>
    <w:rsid w:val="00E970B5"/>
    <w:rsid w:val="00E97AD7"/>
    <w:rsid w:val="00E97FC6"/>
    <w:rsid w:val="00EA0839"/>
    <w:rsid w:val="00EA0B26"/>
    <w:rsid w:val="00EA120C"/>
    <w:rsid w:val="00EA1271"/>
    <w:rsid w:val="00EA16EB"/>
    <w:rsid w:val="00EA1BB8"/>
    <w:rsid w:val="00EA312A"/>
    <w:rsid w:val="00EA39C8"/>
    <w:rsid w:val="00EA3CEF"/>
    <w:rsid w:val="00EA4AF6"/>
    <w:rsid w:val="00EA4F83"/>
    <w:rsid w:val="00EA6AD5"/>
    <w:rsid w:val="00EA783A"/>
    <w:rsid w:val="00EA7A09"/>
    <w:rsid w:val="00EA7C0F"/>
    <w:rsid w:val="00EA7C29"/>
    <w:rsid w:val="00EA7C75"/>
    <w:rsid w:val="00EB0221"/>
    <w:rsid w:val="00EB1DE4"/>
    <w:rsid w:val="00EB2968"/>
    <w:rsid w:val="00EB3249"/>
    <w:rsid w:val="00EB330A"/>
    <w:rsid w:val="00EB33D9"/>
    <w:rsid w:val="00EB4070"/>
    <w:rsid w:val="00EB44B1"/>
    <w:rsid w:val="00EB4BFD"/>
    <w:rsid w:val="00EB4CD3"/>
    <w:rsid w:val="00EB4FC9"/>
    <w:rsid w:val="00EB55A0"/>
    <w:rsid w:val="00EB5A94"/>
    <w:rsid w:val="00EB5BE8"/>
    <w:rsid w:val="00EB5CF1"/>
    <w:rsid w:val="00EB5E21"/>
    <w:rsid w:val="00EB62F5"/>
    <w:rsid w:val="00EB682A"/>
    <w:rsid w:val="00EB6DAF"/>
    <w:rsid w:val="00EB7271"/>
    <w:rsid w:val="00EB733C"/>
    <w:rsid w:val="00EB7524"/>
    <w:rsid w:val="00EB77B8"/>
    <w:rsid w:val="00EB7F1B"/>
    <w:rsid w:val="00EC223C"/>
    <w:rsid w:val="00EC2FA5"/>
    <w:rsid w:val="00EC3AAB"/>
    <w:rsid w:val="00EC45B3"/>
    <w:rsid w:val="00EC5920"/>
    <w:rsid w:val="00EC5973"/>
    <w:rsid w:val="00EC5E7A"/>
    <w:rsid w:val="00EC6745"/>
    <w:rsid w:val="00EC6FD7"/>
    <w:rsid w:val="00EC7A90"/>
    <w:rsid w:val="00EC7B88"/>
    <w:rsid w:val="00ED00F9"/>
    <w:rsid w:val="00ED0847"/>
    <w:rsid w:val="00ED0900"/>
    <w:rsid w:val="00ED0A59"/>
    <w:rsid w:val="00ED0EB9"/>
    <w:rsid w:val="00ED1BCF"/>
    <w:rsid w:val="00ED256C"/>
    <w:rsid w:val="00ED2EF8"/>
    <w:rsid w:val="00ED37DF"/>
    <w:rsid w:val="00ED3BEE"/>
    <w:rsid w:val="00ED3C90"/>
    <w:rsid w:val="00ED3D21"/>
    <w:rsid w:val="00ED3EAB"/>
    <w:rsid w:val="00ED4AB9"/>
    <w:rsid w:val="00ED5175"/>
    <w:rsid w:val="00ED5426"/>
    <w:rsid w:val="00ED54E8"/>
    <w:rsid w:val="00ED598F"/>
    <w:rsid w:val="00ED5C78"/>
    <w:rsid w:val="00ED5EE0"/>
    <w:rsid w:val="00ED6AD6"/>
    <w:rsid w:val="00ED6EB6"/>
    <w:rsid w:val="00ED7192"/>
    <w:rsid w:val="00ED7BCE"/>
    <w:rsid w:val="00ED7F55"/>
    <w:rsid w:val="00EE0229"/>
    <w:rsid w:val="00EE1348"/>
    <w:rsid w:val="00EE216F"/>
    <w:rsid w:val="00EE2224"/>
    <w:rsid w:val="00EE2277"/>
    <w:rsid w:val="00EE367C"/>
    <w:rsid w:val="00EE3DF1"/>
    <w:rsid w:val="00EE45BF"/>
    <w:rsid w:val="00EE4D76"/>
    <w:rsid w:val="00EE4DCE"/>
    <w:rsid w:val="00EE4E65"/>
    <w:rsid w:val="00EE60DE"/>
    <w:rsid w:val="00EE743C"/>
    <w:rsid w:val="00EE7634"/>
    <w:rsid w:val="00EE7796"/>
    <w:rsid w:val="00EF023C"/>
    <w:rsid w:val="00EF0329"/>
    <w:rsid w:val="00EF039C"/>
    <w:rsid w:val="00EF15DF"/>
    <w:rsid w:val="00EF1B32"/>
    <w:rsid w:val="00EF21F3"/>
    <w:rsid w:val="00EF35B0"/>
    <w:rsid w:val="00EF3609"/>
    <w:rsid w:val="00EF3C45"/>
    <w:rsid w:val="00EF3E38"/>
    <w:rsid w:val="00EF41E2"/>
    <w:rsid w:val="00EF4252"/>
    <w:rsid w:val="00EF4B8C"/>
    <w:rsid w:val="00EF4CA3"/>
    <w:rsid w:val="00EF4D01"/>
    <w:rsid w:val="00EF551D"/>
    <w:rsid w:val="00EF6126"/>
    <w:rsid w:val="00EF6417"/>
    <w:rsid w:val="00EF6EB6"/>
    <w:rsid w:val="00EF7079"/>
    <w:rsid w:val="00EF7CE5"/>
    <w:rsid w:val="00EF7D6B"/>
    <w:rsid w:val="00EF7E1D"/>
    <w:rsid w:val="00F01456"/>
    <w:rsid w:val="00F028C6"/>
    <w:rsid w:val="00F02BFA"/>
    <w:rsid w:val="00F02DD6"/>
    <w:rsid w:val="00F03C79"/>
    <w:rsid w:val="00F0499B"/>
    <w:rsid w:val="00F05189"/>
    <w:rsid w:val="00F05811"/>
    <w:rsid w:val="00F05AFF"/>
    <w:rsid w:val="00F05BED"/>
    <w:rsid w:val="00F102B1"/>
    <w:rsid w:val="00F10477"/>
    <w:rsid w:val="00F10DB5"/>
    <w:rsid w:val="00F1196C"/>
    <w:rsid w:val="00F11B6D"/>
    <w:rsid w:val="00F14346"/>
    <w:rsid w:val="00F148C3"/>
    <w:rsid w:val="00F163AF"/>
    <w:rsid w:val="00F16563"/>
    <w:rsid w:val="00F16939"/>
    <w:rsid w:val="00F169A7"/>
    <w:rsid w:val="00F20105"/>
    <w:rsid w:val="00F2075F"/>
    <w:rsid w:val="00F209C4"/>
    <w:rsid w:val="00F20AE1"/>
    <w:rsid w:val="00F20B97"/>
    <w:rsid w:val="00F20C26"/>
    <w:rsid w:val="00F21F85"/>
    <w:rsid w:val="00F22340"/>
    <w:rsid w:val="00F2311C"/>
    <w:rsid w:val="00F2335E"/>
    <w:rsid w:val="00F2370B"/>
    <w:rsid w:val="00F23BCD"/>
    <w:rsid w:val="00F24AE7"/>
    <w:rsid w:val="00F24B1E"/>
    <w:rsid w:val="00F26603"/>
    <w:rsid w:val="00F2714D"/>
    <w:rsid w:val="00F27846"/>
    <w:rsid w:val="00F2789F"/>
    <w:rsid w:val="00F30439"/>
    <w:rsid w:val="00F31116"/>
    <w:rsid w:val="00F3273F"/>
    <w:rsid w:val="00F32954"/>
    <w:rsid w:val="00F32AFB"/>
    <w:rsid w:val="00F33441"/>
    <w:rsid w:val="00F33953"/>
    <w:rsid w:val="00F34B8D"/>
    <w:rsid w:val="00F37041"/>
    <w:rsid w:val="00F374C7"/>
    <w:rsid w:val="00F4108C"/>
    <w:rsid w:val="00F414BC"/>
    <w:rsid w:val="00F422ED"/>
    <w:rsid w:val="00F42856"/>
    <w:rsid w:val="00F42A65"/>
    <w:rsid w:val="00F448B6"/>
    <w:rsid w:val="00F452F0"/>
    <w:rsid w:val="00F45E55"/>
    <w:rsid w:val="00F46542"/>
    <w:rsid w:val="00F46888"/>
    <w:rsid w:val="00F46ED2"/>
    <w:rsid w:val="00F5000B"/>
    <w:rsid w:val="00F50AC2"/>
    <w:rsid w:val="00F514CF"/>
    <w:rsid w:val="00F515B6"/>
    <w:rsid w:val="00F51F32"/>
    <w:rsid w:val="00F52349"/>
    <w:rsid w:val="00F531D3"/>
    <w:rsid w:val="00F5368D"/>
    <w:rsid w:val="00F54C9F"/>
    <w:rsid w:val="00F553CC"/>
    <w:rsid w:val="00F5564A"/>
    <w:rsid w:val="00F55F3C"/>
    <w:rsid w:val="00F560B7"/>
    <w:rsid w:val="00F57216"/>
    <w:rsid w:val="00F60582"/>
    <w:rsid w:val="00F60F55"/>
    <w:rsid w:val="00F612A6"/>
    <w:rsid w:val="00F61D97"/>
    <w:rsid w:val="00F61E27"/>
    <w:rsid w:val="00F620E5"/>
    <w:rsid w:val="00F62367"/>
    <w:rsid w:val="00F6416D"/>
    <w:rsid w:val="00F641BB"/>
    <w:rsid w:val="00F64203"/>
    <w:rsid w:val="00F65274"/>
    <w:rsid w:val="00F65730"/>
    <w:rsid w:val="00F65B29"/>
    <w:rsid w:val="00F65F74"/>
    <w:rsid w:val="00F661CA"/>
    <w:rsid w:val="00F6624A"/>
    <w:rsid w:val="00F663B6"/>
    <w:rsid w:val="00F6672F"/>
    <w:rsid w:val="00F670B0"/>
    <w:rsid w:val="00F724C7"/>
    <w:rsid w:val="00F7285D"/>
    <w:rsid w:val="00F729B2"/>
    <w:rsid w:val="00F754D5"/>
    <w:rsid w:val="00F75599"/>
    <w:rsid w:val="00F773A8"/>
    <w:rsid w:val="00F776D6"/>
    <w:rsid w:val="00F800BB"/>
    <w:rsid w:val="00F816F0"/>
    <w:rsid w:val="00F82456"/>
    <w:rsid w:val="00F83AB3"/>
    <w:rsid w:val="00F83B3B"/>
    <w:rsid w:val="00F840BE"/>
    <w:rsid w:val="00F847F6"/>
    <w:rsid w:val="00F84AE6"/>
    <w:rsid w:val="00F84D75"/>
    <w:rsid w:val="00F85132"/>
    <w:rsid w:val="00F8513E"/>
    <w:rsid w:val="00F85837"/>
    <w:rsid w:val="00F858B7"/>
    <w:rsid w:val="00F85CE0"/>
    <w:rsid w:val="00F865FB"/>
    <w:rsid w:val="00F86964"/>
    <w:rsid w:val="00F86B84"/>
    <w:rsid w:val="00F87017"/>
    <w:rsid w:val="00F87D4E"/>
    <w:rsid w:val="00F87D97"/>
    <w:rsid w:val="00F912A3"/>
    <w:rsid w:val="00F91893"/>
    <w:rsid w:val="00F91E29"/>
    <w:rsid w:val="00F92002"/>
    <w:rsid w:val="00F92148"/>
    <w:rsid w:val="00F922A8"/>
    <w:rsid w:val="00F93061"/>
    <w:rsid w:val="00F93E28"/>
    <w:rsid w:val="00F942B2"/>
    <w:rsid w:val="00F94B1C"/>
    <w:rsid w:val="00F963AF"/>
    <w:rsid w:val="00F9689E"/>
    <w:rsid w:val="00F96AEC"/>
    <w:rsid w:val="00FA1C80"/>
    <w:rsid w:val="00FA2F7B"/>
    <w:rsid w:val="00FA35FB"/>
    <w:rsid w:val="00FA3641"/>
    <w:rsid w:val="00FA50AE"/>
    <w:rsid w:val="00FA5298"/>
    <w:rsid w:val="00FA5503"/>
    <w:rsid w:val="00FA55AE"/>
    <w:rsid w:val="00FA5992"/>
    <w:rsid w:val="00FA6EED"/>
    <w:rsid w:val="00FA6FE4"/>
    <w:rsid w:val="00FA7E24"/>
    <w:rsid w:val="00FB08DF"/>
    <w:rsid w:val="00FB14A6"/>
    <w:rsid w:val="00FB26EC"/>
    <w:rsid w:val="00FB2B9E"/>
    <w:rsid w:val="00FB2D43"/>
    <w:rsid w:val="00FB2DE5"/>
    <w:rsid w:val="00FB3945"/>
    <w:rsid w:val="00FB39E6"/>
    <w:rsid w:val="00FB47B4"/>
    <w:rsid w:val="00FB52DD"/>
    <w:rsid w:val="00FB5A8A"/>
    <w:rsid w:val="00FB61D3"/>
    <w:rsid w:val="00FB74A5"/>
    <w:rsid w:val="00FB77B1"/>
    <w:rsid w:val="00FC1478"/>
    <w:rsid w:val="00FC1530"/>
    <w:rsid w:val="00FC158D"/>
    <w:rsid w:val="00FC2141"/>
    <w:rsid w:val="00FC22E0"/>
    <w:rsid w:val="00FC434B"/>
    <w:rsid w:val="00FC474B"/>
    <w:rsid w:val="00FC5C4A"/>
    <w:rsid w:val="00FC5CD3"/>
    <w:rsid w:val="00FC716D"/>
    <w:rsid w:val="00FC7691"/>
    <w:rsid w:val="00FC78AE"/>
    <w:rsid w:val="00FC79D3"/>
    <w:rsid w:val="00FC7E17"/>
    <w:rsid w:val="00FD006A"/>
    <w:rsid w:val="00FD0C75"/>
    <w:rsid w:val="00FD1625"/>
    <w:rsid w:val="00FD1E0B"/>
    <w:rsid w:val="00FD1F03"/>
    <w:rsid w:val="00FD20E3"/>
    <w:rsid w:val="00FD277E"/>
    <w:rsid w:val="00FD2A80"/>
    <w:rsid w:val="00FD3258"/>
    <w:rsid w:val="00FD42D3"/>
    <w:rsid w:val="00FD4475"/>
    <w:rsid w:val="00FD47A3"/>
    <w:rsid w:val="00FD4F1E"/>
    <w:rsid w:val="00FD51CA"/>
    <w:rsid w:val="00FD5D81"/>
    <w:rsid w:val="00FD5DBE"/>
    <w:rsid w:val="00FD684A"/>
    <w:rsid w:val="00FD6F33"/>
    <w:rsid w:val="00FD72DF"/>
    <w:rsid w:val="00FE035B"/>
    <w:rsid w:val="00FE0410"/>
    <w:rsid w:val="00FE157D"/>
    <w:rsid w:val="00FE20E1"/>
    <w:rsid w:val="00FE2D18"/>
    <w:rsid w:val="00FE351E"/>
    <w:rsid w:val="00FE4465"/>
    <w:rsid w:val="00FE45CF"/>
    <w:rsid w:val="00FE49E5"/>
    <w:rsid w:val="00FE4F60"/>
    <w:rsid w:val="00FE5154"/>
    <w:rsid w:val="00FE7209"/>
    <w:rsid w:val="00FE729B"/>
    <w:rsid w:val="00FE7B41"/>
    <w:rsid w:val="00FF003E"/>
    <w:rsid w:val="00FF0262"/>
    <w:rsid w:val="00FF02F0"/>
    <w:rsid w:val="00FF0945"/>
    <w:rsid w:val="00FF1B6B"/>
    <w:rsid w:val="00FF36E2"/>
    <w:rsid w:val="00FF3B8D"/>
    <w:rsid w:val="00FF4D6D"/>
    <w:rsid w:val="00FF6613"/>
    <w:rsid w:val="00FF7315"/>
    <w:rsid w:val="00FF7316"/>
    <w:rsid w:val="00FF757E"/>
    <w:rsid w:val="00FF7E6D"/>
    <w:rsid w:val="00FF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55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4F9F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F0B0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FD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D1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357</Words>
  <Characters>2035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выезда врачебных бригад </dc:title>
  <dc:subject/>
  <dc:creator>Больница</dc:creator>
  <cp:keywords/>
  <dc:description/>
  <cp:lastModifiedBy>Admin</cp:lastModifiedBy>
  <cp:revision>2</cp:revision>
  <cp:lastPrinted>2015-11-09T03:07:00Z</cp:lastPrinted>
  <dcterms:created xsi:type="dcterms:W3CDTF">2017-12-25T11:55:00Z</dcterms:created>
  <dcterms:modified xsi:type="dcterms:W3CDTF">2017-12-25T11:55:00Z</dcterms:modified>
</cp:coreProperties>
</file>